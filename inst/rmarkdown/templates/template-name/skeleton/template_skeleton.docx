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E0BC7" w14:textId="77777777" w:rsidR="00F1779A" w:rsidRPr="00AF47E2" w:rsidRDefault="00F1779A" w:rsidP="00A37E49">
      <w:pPr>
        <w:jc w:val="right"/>
        <w:rPr>
          <w:rFonts w:ascii="Helvetica" w:hAnsi="Helvetica" w:cs="Helvetica"/>
          <w:b/>
          <w:bCs/>
          <w:sz w:val="32"/>
          <w:szCs w:val="32"/>
          <w:lang w:val="en-US"/>
        </w:rPr>
      </w:pPr>
    </w:p>
    <w:sdt>
      <w:sdtPr>
        <w:alias w:val="Kategori"/>
        <w:tag w:val=""/>
        <w:id w:val="349384032"/>
        <w:placeholder>
          <w:docPart w:val="55A0B99055614056A6B2232F10F893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C1696D4" w14:textId="77777777" w:rsidR="006A0C45" w:rsidRPr="00AF47E2" w:rsidRDefault="00F1779A" w:rsidP="00F1779A">
          <w:pPr>
            <w:pStyle w:val="RubrikSubTitle"/>
          </w:pPr>
          <w:r w:rsidRPr="00AF47E2">
            <w:t xml:space="preserve">Category (SAP, REPORT, MEMO </w:t>
          </w:r>
          <w:proofErr w:type="spellStart"/>
          <w:r w:rsidRPr="00AF47E2">
            <w:t>etc</w:t>
          </w:r>
          <w:proofErr w:type="spellEnd"/>
          <w:r w:rsidRPr="00AF47E2">
            <w:t>)</w:t>
          </w:r>
        </w:p>
      </w:sdtContent>
    </w:sdt>
    <w:p w14:paraId="79A50C11" w14:textId="77777777" w:rsidR="005C44D2" w:rsidRPr="00F45F46" w:rsidRDefault="00000000" w:rsidP="00F45F46">
      <w:pPr>
        <w:pStyle w:val="RubrikTitel"/>
      </w:pPr>
      <w:sdt>
        <w:sdtPr>
          <w:alias w:val="Titel"/>
          <w:tag w:val=""/>
          <w:id w:val="1981960891"/>
          <w:placeholder>
            <w:docPart w:val="784E4A9C6DCA4ABD89222C0D3291AA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1779A" w:rsidRPr="00F45F46">
            <w:t>Full title</w:t>
          </w:r>
        </w:sdtContent>
      </w:sdt>
      <w:r w:rsidR="00F1779A" w:rsidRPr="00F45F46">
        <w:tab/>
      </w:r>
    </w:p>
    <w:p w14:paraId="4BCCEC33" w14:textId="77777777" w:rsidR="0039413A" w:rsidRPr="00F45F46" w:rsidRDefault="00000000" w:rsidP="00F45F46">
      <w:pPr>
        <w:pStyle w:val="RubrikSubTitle"/>
      </w:pPr>
      <w:sdt>
        <w:sdtPr>
          <w:alias w:val="Ämne"/>
          <w:tag w:val=""/>
          <w:id w:val="16959652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03B1A" w:rsidRPr="00F45F46">
            <w:t>Proje</w:t>
          </w:r>
          <w:r w:rsidR="00F1779A" w:rsidRPr="00F45F46">
            <w:t>ct</w:t>
          </w:r>
          <w:r w:rsidR="00F45F46" w:rsidRPr="00F45F46">
            <w:t xml:space="preserve">, customer name, ref </w:t>
          </w:r>
          <w:proofErr w:type="spellStart"/>
          <w:r w:rsidR="00F45F46" w:rsidRPr="00F45F46">
            <w:t>etc</w:t>
          </w:r>
          <w:proofErr w:type="spellEnd"/>
        </w:sdtContent>
      </w:sdt>
    </w:p>
    <w:p w14:paraId="0F8E3C78" w14:textId="77777777" w:rsidR="00AF47E2" w:rsidRDefault="00AF47E2">
      <w:pPr>
        <w:rPr>
          <w:rFonts w:ascii="Helvetica" w:hAnsi="Helvetica" w:cs="Arial"/>
          <w:b/>
          <w:bCs/>
          <w:spacing w:val="20"/>
          <w:kern w:val="32"/>
          <w:sz w:val="32"/>
          <w:szCs w:val="32"/>
          <w:lang w:val="en-US"/>
        </w:rPr>
      </w:pPr>
      <w:r w:rsidRPr="00F45F46">
        <w:rPr>
          <w:lang w:val="en-US"/>
        </w:rPr>
        <w:br w:type="page"/>
      </w:r>
    </w:p>
    <w:sectPr w:rsidR="00AF47E2" w:rsidSect="00E87F3A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985" w:left="1418" w:header="709" w:footer="1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F1FC2" w14:textId="77777777" w:rsidR="00E87F3A" w:rsidRDefault="00E87F3A" w:rsidP="0001717D">
      <w:r>
        <w:separator/>
      </w:r>
    </w:p>
  </w:endnote>
  <w:endnote w:type="continuationSeparator" w:id="0">
    <w:p w14:paraId="57D6CEF8" w14:textId="77777777" w:rsidR="00E87F3A" w:rsidRDefault="00E87F3A" w:rsidP="0001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47BE0" w14:textId="77777777" w:rsidR="006A6AC7" w:rsidRDefault="006A6AC7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7C210515" w14:textId="77777777" w:rsidR="006A6AC7" w:rsidRDefault="006A6AC7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517E3" w14:textId="77777777" w:rsidR="0072367A" w:rsidRPr="0039320B" w:rsidRDefault="0072367A" w:rsidP="0072367A">
    <w:pPr>
      <w:rPr>
        <w:rFonts w:ascii="Calibri" w:hAnsi="Calibri" w:cs="Calibri"/>
      </w:rPr>
    </w:pPr>
  </w:p>
  <w:tbl>
    <w:tblPr>
      <w:tblStyle w:val="Tabellrutnt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1"/>
      <w:gridCol w:w="6159"/>
    </w:tblGrid>
    <w:tr w:rsidR="00AF47E2" w:rsidRPr="0039320B" w14:paraId="1EFDEA4F" w14:textId="77777777" w:rsidTr="004072C5">
      <w:tc>
        <w:tcPr>
          <w:tcW w:w="2943" w:type="dxa"/>
        </w:tcPr>
        <w:p w14:paraId="2C925D7F" w14:textId="77777777" w:rsidR="00AF47E2" w:rsidRPr="00AF47E2" w:rsidRDefault="00AF47E2" w:rsidP="0072367A">
          <w:pPr>
            <w:pStyle w:val="Sidfot"/>
            <w:rPr>
              <w:rFonts w:ascii="Calibri" w:hAnsi="Calibri" w:cs="Calibri"/>
              <w:b/>
              <w:bCs/>
            </w:rPr>
          </w:pPr>
          <w:proofErr w:type="spellStart"/>
          <w:r w:rsidRPr="00AF47E2">
            <w:rPr>
              <w:rFonts w:ascii="Calibri" w:hAnsi="Calibri" w:cs="Calibri"/>
              <w:b/>
              <w:bCs/>
            </w:rPr>
            <w:t>Document</w:t>
          </w:r>
          <w:proofErr w:type="spellEnd"/>
          <w:r w:rsidRPr="00AF47E2">
            <w:rPr>
              <w:rFonts w:ascii="Calibri" w:hAnsi="Calibri" w:cs="Calibri"/>
              <w:b/>
              <w:bCs/>
            </w:rPr>
            <w:t>:</w:t>
          </w:r>
        </w:p>
      </w:tc>
      <w:tc>
        <w:tcPr>
          <w:tcW w:w="6254" w:type="dxa"/>
        </w:tcPr>
        <w:p w14:paraId="0619988C" w14:textId="77777777" w:rsidR="00AF47E2" w:rsidRPr="00AF47E2" w:rsidRDefault="00AF47E2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Project:</w:t>
          </w:r>
        </w:p>
      </w:tc>
    </w:tr>
    <w:tr w:rsidR="00AF47E2" w:rsidRPr="00711D83" w14:paraId="5CC48606" w14:textId="77777777" w:rsidTr="004072C5">
      <w:sdt>
        <w:sdtPr>
          <w:rPr>
            <w:rFonts w:ascii="Calibri" w:hAnsi="Calibri" w:cs="Calibri"/>
            <w:sz w:val="18"/>
            <w:szCs w:val="22"/>
            <w:lang w:val="en-GB"/>
          </w:rPr>
          <w:alias w:val="Kategori"/>
          <w:tag w:val=""/>
          <w:id w:val="-1827429150"/>
          <w:placeholder>
            <w:docPart w:val="051BCEECB398420C908F6F4C158B9E8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2943" w:type="dxa"/>
            </w:tcPr>
            <w:p w14:paraId="0E129C10" w14:textId="77777777" w:rsidR="00AF47E2" w:rsidRPr="004072C5" w:rsidRDefault="007D290E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Category (SAP, REPORT, MEMO etc)</w:t>
              </w:r>
            </w:p>
          </w:tc>
        </w:sdtContent>
      </w:sdt>
      <w:sdt>
        <w:sdtPr>
          <w:rPr>
            <w:rFonts w:ascii="Calibri" w:hAnsi="Calibri" w:cs="Calibri"/>
            <w:sz w:val="18"/>
            <w:szCs w:val="22"/>
            <w:lang w:val="en-GB"/>
          </w:rPr>
          <w:alias w:val="Ämne"/>
          <w:tag w:val=""/>
          <w:id w:val="-1472596670"/>
          <w:placeholder>
            <w:docPart w:val="4675066AB7DC4C9BA3BF3BACA830B6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254" w:type="dxa"/>
            </w:tcPr>
            <w:p w14:paraId="7AF9D099" w14:textId="77777777" w:rsidR="00AF47E2" w:rsidRPr="004072C5" w:rsidRDefault="00F45F46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Project, customer name, ref etc</w:t>
              </w:r>
            </w:p>
          </w:tc>
        </w:sdtContent>
      </w:sdt>
    </w:tr>
    <w:tr w:rsidR="004072C5" w:rsidRPr="0039320B" w14:paraId="1A0498B9" w14:textId="77777777" w:rsidTr="004072C5">
      <w:tc>
        <w:tcPr>
          <w:tcW w:w="2943" w:type="dxa"/>
        </w:tcPr>
        <w:p w14:paraId="7A568B8A" w14:textId="77777777" w:rsidR="004072C5" w:rsidRPr="00AF47E2" w:rsidRDefault="004072C5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Version: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1</w:t>
          </w:r>
        </w:p>
      </w:tc>
      <w:tc>
        <w:tcPr>
          <w:tcW w:w="6254" w:type="dxa"/>
        </w:tcPr>
        <w:p w14:paraId="65341488" w14:textId="77777777" w:rsidR="004072C5" w:rsidRPr="00AF47E2" w:rsidRDefault="004072C5" w:rsidP="004072C5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Date: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</w:t>
          </w:r>
          <w:sdt>
            <w:sdtPr>
              <w:rPr>
                <w:rFonts w:ascii="Calibri" w:hAnsi="Calibri" w:cs="Calibri"/>
                <w:sz w:val="18"/>
                <w:szCs w:val="22"/>
              </w:rPr>
              <w:alias w:val="Publiceringsdatum"/>
              <w:tag w:val=""/>
              <w:id w:val="-1130778593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yyyy-MM-dd"/>
                <w:lid w:val="sv-SE"/>
                <w:storeMappedDataAs w:val="dateTime"/>
                <w:calendar w:val="gregorian"/>
              </w:date>
            </w:sdtPr>
            <w:sdtContent>
              <w:r w:rsidRPr="004072C5">
                <w:rPr>
                  <w:rFonts w:ascii="Calibri" w:hAnsi="Calibri" w:cs="Calibri"/>
                  <w:sz w:val="18"/>
                  <w:szCs w:val="22"/>
                </w:rPr>
                <w:t>YYYY-MM-DD</w:t>
              </w:r>
            </w:sdtContent>
          </w:sdt>
        </w:p>
      </w:tc>
    </w:tr>
    <w:tr w:rsidR="00AF47E2" w:rsidRPr="004072C5" w14:paraId="35D39B2A" w14:textId="77777777" w:rsidTr="004072C5">
      <w:tc>
        <w:tcPr>
          <w:tcW w:w="9197" w:type="dxa"/>
          <w:gridSpan w:val="2"/>
        </w:tcPr>
        <w:p w14:paraId="3D63B997" w14:textId="5936C552" w:rsidR="00AF47E2" w:rsidRPr="004072C5" w:rsidRDefault="00AF47E2" w:rsidP="0072367A">
          <w:pPr>
            <w:pStyle w:val="Sidfot"/>
            <w:rPr>
              <w:rFonts w:ascii="Calibri" w:hAnsi="Calibri" w:cs="Calibri"/>
              <w:sz w:val="18"/>
              <w:szCs w:val="22"/>
            </w:rPr>
          </w:pPr>
          <w:r w:rsidRPr="004072C5">
            <w:rPr>
              <w:rFonts w:ascii="Calibri" w:hAnsi="Calibri" w:cs="Calibri"/>
              <w:sz w:val="18"/>
              <w:szCs w:val="22"/>
            </w:rPr>
            <w:fldChar w:fldCharType="begin"/>
          </w:r>
          <w:r w:rsidRPr="004072C5">
            <w:rPr>
              <w:rFonts w:ascii="Calibri" w:hAnsi="Calibri" w:cs="Calibri"/>
              <w:sz w:val="18"/>
              <w:szCs w:val="22"/>
            </w:rPr>
            <w:instrText xml:space="preserve"> FILENAME   \* MERGEFORMAT </w:instrTex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separate"/>
          </w:r>
          <w:r w:rsidR="00AC58D0">
            <w:rPr>
              <w:rFonts w:ascii="Calibri" w:hAnsi="Calibri" w:cs="Calibri"/>
              <w:noProof/>
              <w:sz w:val="18"/>
              <w:szCs w:val="22"/>
            </w:rPr>
            <w:t>Dokument4</w: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end"/>
          </w:r>
        </w:p>
      </w:tc>
    </w:tr>
  </w:tbl>
  <w:p w14:paraId="11F474C6" w14:textId="77777777" w:rsidR="006A6AC7" w:rsidRDefault="006A6AC7" w:rsidP="00825328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rutnt"/>
      <w:tblW w:w="9214" w:type="dxa"/>
      <w:tblLook w:val="04A0" w:firstRow="1" w:lastRow="0" w:firstColumn="1" w:lastColumn="0" w:noHBand="0" w:noVBand="1"/>
    </w:tblPr>
    <w:tblGrid>
      <w:gridCol w:w="3023"/>
      <w:gridCol w:w="837"/>
      <w:gridCol w:w="535"/>
      <w:gridCol w:w="1651"/>
      <w:gridCol w:w="1047"/>
      <w:gridCol w:w="2121"/>
    </w:tblGrid>
    <w:tr w:rsidR="00711D83" w:rsidRPr="00711D83" w14:paraId="0A2B3811" w14:textId="77777777" w:rsidTr="003333A3">
      <w:tc>
        <w:tcPr>
          <w:tcW w:w="3023" w:type="dxa"/>
          <w:tcBorders>
            <w:top w:val="nil"/>
            <w:left w:val="nil"/>
            <w:bottom w:val="nil"/>
            <w:right w:val="nil"/>
          </w:tcBorders>
        </w:tcPr>
        <w:p w14:paraId="0279E087" w14:textId="530E1E0D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Date</w:t>
          </w:r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Publiceringsdatum"/>
              <w:tag w:val=""/>
              <w:id w:val="269442490"/>
              <w:placeholder>
                <w:docPart w:val="706519F2ABC3498FB09CFE5517C89001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yyyy-MM-dd"/>
                <w:lid w:val="sv-SE"/>
                <w:storeMappedDataAs w:val="dateTime"/>
                <w:calendar w:val="gregorian"/>
              </w:date>
            </w:sdtPr>
            <w:sdtContent>
              <w:r>
                <w:rPr>
                  <w:rFonts w:ascii="Calibri" w:hAnsi="Calibri" w:cs="Calibri"/>
                  <w:sz w:val="20"/>
                  <w:szCs w:val="20"/>
                </w:rPr>
                <w:t>YYYY-MM-DD</w:t>
              </w:r>
            </w:sdtContent>
          </w:sdt>
        </w:p>
      </w:tc>
      <w:tc>
        <w:tcPr>
          <w:tcW w:w="3023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8A746A7" w14:textId="51239B82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proofErr w:type="spellStart"/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Author</w:t>
          </w:r>
          <w:proofErr w:type="spellEnd"/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Författare"/>
              <w:tag w:val=""/>
              <w:id w:val="-1630699636"/>
              <w:placeholder>
                <w:docPart w:val="444136E58BEB40189F473BC6DF06D3A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="Calibri" w:hAnsi="Calibri" w:cs="Calibri"/>
                  <w:sz w:val="20"/>
                  <w:szCs w:val="20"/>
                </w:rPr>
                <w:t>Amelia Bodin</w:t>
              </w:r>
            </w:sdtContent>
          </w:sdt>
        </w:p>
      </w:tc>
      <w:tc>
        <w:tcPr>
          <w:tcW w:w="3168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969C805" w14:textId="7B00FD11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Status</w:t>
          </w:r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proofErr w:type="spellStart"/>
          <w:r>
            <w:rPr>
              <w:rFonts w:ascii="Calibri" w:hAnsi="Calibri" w:cs="Calibri"/>
              <w:sz w:val="20"/>
              <w:szCs w:val="20"/>
            </w:rPr>
            <w:t>Internal</w:t>
          </w:r>
          <w:proofErr w:type="spellEnd"/>
          <w:r>
            <w:rPr>
              <w:rFonts w:ascii="Calibri" w:hAnsi="Calibri" w:cs="Calibri"/>
              <w:sz w:val="20"/>
              <w:szCs w:val="20"/>
            </w:rPr>
            <w:t>/Draft/Final/</w:t>
          </w:r>
          <w:proofErr w:type="spellStart"/>
          <w:r>
            <w:rPr>
              <w:rFonts w:ascii="Calibri" w:hAnsi="Calibri" w:cs="Calibri"/>
              <w:sz w:val="20"/>
              <w:szCs w:val="20"/>
            </w:rPr>
            <w:t>Revised</w:t>
          </w:r>
          <w:proofErr w:type="spellEnd"/>
        </w:p>
      </w:tc>
    </w:tr>
    <w:tr w:rsidR="00711D83" w:rsidRPr="00711D83" w14:paraId="62672FC6" w14:textId="77777777" w:rsidTr="003333A3">
      <w:tc>
        <w:tcPr>
          <w:tcW w:w="302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C510D03" w14:textId="09C7A078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Version</w:t>
          </w:r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1</w:t>
          </w:r>
        </w:p>
      </w:tc>
      <w:tc>
        <w:tcPr>
          <w:tcW w:w="3023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 w14:paraId="0C6D01A9" w14:textId="43332C2C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  <w:proofErr w:type="spellStart"/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Checked</w:t>
          </w:r>
          <w:proofErr w:type="spellEnd"/>
          <w:r w:rsidRPr="00711D83">
            <w:rPr>
              <w:rFonts w:ascii="Calibri" w:hAnsi="Calibri" w:cs="Calibri"/>
              <w:sz w:val="20"/>
              <w:szCs w:val="20"/>
            </w:rPr>
            <w:t>/</w:t>
          </w:r>
          <w:proofErr w:type="spellStart"/>
          <w:r w:rsidRPr="00711D83">
            <w:rPr>
              <w:rFonts w:ascii="Calibri" w:hAnsi="Calibri" w:cs="Calibri"/>
              <w:b/>
              <w:bCs/>
              <w:sz w:val="20"/>
              <w:szCs w:val="20"/>
            </w:rPr>
            <w:t>Approved</w:t>
          </w:r>
          <w:proofErr w:type="spellEnd"/>
          <w:r w:rsidRPr="00711D83">
            <w:rPr>
              <w:rFonts w:ascii="Calibri" w:hAnsi="Calibri" w:cs="Calibri"/>
              <w:sz w:val="20"/>
              <w:szCs w:val="20"/>
            </w:rPr>
            <w:t>:</w:t>
          </w:r>
          <w:r>
            <w:rPr>
              <w:rFonts w:ascii="Calibri" w:hAnsi="Calibri" w:cs="Calibri"/>
              <w:sz w:val="20"/>
              <w:szCs w:val="20"/>
            </w:rPr>
            <w:t xml:space="preserve"> </w:t>
          </w:r>
          <w:sdt>
            <w:sdtPr>
              <w:rPr>
                <w:rFonts w:ascii="Calibri" w:hAnsi="Calibri" w:cs="Calibri"/>
                <w:sz w:val="20"/>
                <w:szCs w:val="20"/>
              </w:rPr>
              <w:alias w:val="Chef"/>
              <w:tag w:val=""/>
              <w:id w:val="1291550168"/>
              <w:placeholder>
                <w:docPart w:val="0F60D92C53114DA290EBCB97C3CBA49F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Pr="00A454AD">
                <w:rPr>
                  <w:rStyle w:val="Platshllartext"/>
                </w:rPr>
                <w:t>[Chef]</w:t>
              </w:r>
            </w:sdtContent>
          </w:sdt>
        </w:p>
      </w:tc>
      <w:tc>
        <w:tcPr>
          <w:tcW w:w="3168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3712AC42" w14:textId="18A2E5A8" w:rsidR="00711D83" w:rsidRPr="00711D83" w:rsidRDefault="00711D83" w:rsidP="00504CDE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3333A3" w:rsidRPr="00711D83" w14:paraId="2F672083" w14:textId="77777777" w:rsidTr="00281A93">
      <w:trPr>
        <w:trHeight w:val="461"/>
      </w:trPr>
      <w:tc>
        <w:tcPr>
          <w:tcW w:w="9214" w:type="dxa"/>
          <w:gridSpan w:val="6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44CAB3F9" w14:textId="256DF914" w:rsidR="003333A3" w:rsidRPr="00711D83" w:rsidRDefault="003333A3" w:rsidP="003333A3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 xml:space="preserve">Change </w:t>
          </w:r>
          <w:proofErr w:type="spellStart"/>
          <w:r>
            <w:rPr>
              <w:rFonts w:ascii="Calibri" w:hAnsi="Calibri" w:cs="Calibri"/>
              <w:b/>
              <w:bCs/>
              <w:sz w:val="20"/>
              <w:szCs w:val="20"/>
            </w:rPr>
            <w:t>history</w:t>
          </w:r>
          <w:proofErr w:type="spellEnd"/>
          <w:r>
            <w:rPr>
              <w:rFonts w:ascii="Calibri" w:hAnsi="Calibri" w:cs="Calibri"/>
              <w:b/>
              <w:bCs/>
              <w:sz w:val="20"/>
              <w:szCs w:val="20"/>
            </w:rPr>
            <w:t>:</w:t>
          </w:r>
        </w:p>
      </w:tc>
    </w:tr>
    <w:tr w:rsidR="003333A3" w:rsidRPr="00711D83" w14:paraId="39EC1DAF" w14:textId="77777777" w:rsidTr="003333A3">
      <w:tc>
        <w:tcPr>
          <w:tcW w:w="30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7B2CAF16" w14:textId="450D5D73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Date:</w:t>
          </w:r>
        </w:p>
      </w:tc>
      <w:tc>
        <w:tcPr>
          <w:tcW w:w="13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C45DD51" w14:textId="727BB420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Sign:</w:t>
          </w:r>
        </w:p>
      </w:tc>
      <w:tc>
        <w:tcPr>
          <w:tcW w:w="48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1F487639" w14:textId="025D2A19" w:rsidR="003333A3" w:rsidRPr="00711D83" w:rsidRDefault="003333A3" w:rsidP="003333A3">
          <w:pPr>
            <w:rPr>
              <w:rFonts w:ascii="Calibri" w:hAnsi="Calibri" w:cs="Calibri"/>
              <w:sz w:val="20"/>
              <w:szCs w:val="20"/>
            </w:rPr>
          </w:pPr>
          <w:proofErr w:type="spellStart"/>
          <w:r w:rsidRPr="003333A3">
            <w:rPr>
              <w:rFonts w:ascii="Calibri" w:hAnsi="Calibri" w:cs="Calibri"/>
              <w:b/>
              <w:bCs/>
              <w:sz w:val="20"/>
              <w:szCs w:val="20"/>
            </w:rPr>
            <w:t>Description</w:t>
          </w:r>
          <w:proofErr w:type="spellEnd"/>
          <w:r>
            <w:rPr>
              <w:rFonts w:ascii="Calibri" w:hAnsi="Calibri" w:cs="Calibri"/>
              <w:sz w:val="20"/>
              <w:szCs w:val="20"/>
            </w:rPr>
            <w:t>:</w:t>
          </w:r>
        </w:p>
      </w:tc>
    </w:tr>
    <w:tr w:rsidR="003333A3" w:rsidRPr="00711D83" w14:paraId="72C04076" w14:textId="77777777" w:rsidTr="003333A3">
      <w:sdt>
        <w:sdtPr>
          <w:rPr>
            <w:rFonts w:ascii="Calibri" w:hAnsi="Calibri" w:cs="Calibri"/>
            <w:b/>
            <w:bCs/>
            <w:sz w:val="20"/>
            <w:szCs w:val="20"/>
          </w:rPr>
          <w:alias w:val="Publiceringsdatum"/>
          <w:tag w:val=""/>
          <w:id w:val="-1294364507"/>
          <w:placeholder>
            <w:docPart w:val="C63E050BCDC7484E92E8EAE54727A750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M-dd"/>
            <w:lid w:val="sv-SE"/>
            <w:storeMappedDataAs w:val="dateTime"/>
            <w:calendar w:val="gregorian"/>
          </w:date>
        </w:sdtPr>
        <w:sdtContent>
          <w:tc>
            <w:tcPr>
              <w:tcW w:w="3023" w:type="dxa"/>
              <w:tcBorders>
                <w:top w:val="single" w:sz="4" w:space="0" w:color="auto"/>
                <w:left w:val="nil"/>
                <w:bottom w:val="single" w:sz="4" w:space="0" w:color="auto"/>
                <w:right w:val="single" w:sz="4" w:space="0" w:color="auto"/>
              </w:tcBorders>
            </w:tcPr>
            <w:p w14:paraId="735F0D72" w14:textId="1B7472A4" w:rsidR="003333A3" w:rsidRPr="00711D83" w:rsidRDefault="003333A3" w:rsidP="003333A3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t>YYYY-MM-DD</w:t>
              </w:r>
            </w:p>
          </w:tc>
        </w:sdtContent>
      </w:sdt>
      <w:tc>
        <w:tcPr>
          <w:tcW w:w="13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93CAA6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48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60D1FC13" w14:textId="77777777" w:rsidR="003333A3" w:rsidRPr="00711D83" w:rsidRDefault="003333A3" w:rsidP="003333A3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3333A3" w:rsidRPr="00711D83" w14:paraId="6AE0C121" w14:textId="77777777" w:rsidTr="003333A3">
      <w:tc>
        <w:tcPr>
          <w:tcW w:w="30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5FFBD32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13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F09E5F5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48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29C7A3B9" w14:textId="77777777" w:rsidR="003333A3" w:rsidRPr="00711D83" w:rsidRDefault="003333A3" w:rsidP="003333A3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3333A3" w:rsidRPr="00711D83" w14:paraId="596FF5DA" w14:textId="77777777" w:rsidTr="003333A3">
      <w:tc>
        <w:tcPr>
          <w:tcW w:w="30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142663A1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13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FC8C832" w14:textId="77777777" w:rsidR="003333A3" w:rsidRPr="00711D83" w:rsidRDefault="003333A3" w:rsidP="003333A3">
          <w:pPr>
            <w:rPr>
              <w:rFonts w:ascii="Calibri" w:hAnsi="Calibri" w:cs="Calibri"/>
              <w:b/>
              <w:bCs/>
              <w:sz w:val="20"/>
              <w:szCs w:val="20"/>
            </w:rPr>
          </w:pPr>
        </w:p>
      </w:tc>
      <w:tc>
        <w:tcPr>
          <w:tcW w:w="481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74B4DC2F" w14:textId="77777777" w:rsidR="003333A3" w:rsidRPr="00711D83" w:rsidRDefault="003333A3" w:rsidP="003333A3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3333A3" w:rsidRPr="0039320B" w14:paraId="135065BB" w14:textId="77777777" w:rsidTr="003333A3">
      <w:tblPrEx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3860" w:type="dxa"/>
          <w:gridSpan w:val="2"/>
          <w:tcBorders>
            <w:top w:val="single" w:sz="4" w:space="0" w:color="auto"/>
          </w:tcBorders>
        </w:tcPr>
        <w:p w14:paraId="7AF70D29" w14:textId="77777777" w:rsidR="003333A3" w:rsidRPr="00825328" w:rsidRDefault="003333A3" w:rsidP="003333A3">
          <w:pPr>
            <w:pStyle w:val="Sidfot"/>
            <w:spacing w:before="120"/>
            <w:rPr>
              <w:rFonts w:ascii="Calibri" w:hAnsi="Calibri" w:cs="Calibri"/>
              <w:b/>
              <w:bCs/>
            </w:rPr>
          </w:pPr>
          <w:r w:rsidRPr="00825328">
            <w:rPr>
              <w:rFonts w:ascii="Calibri" w:hAnsi="Calibri" w:cs="Calibri"/>
              <w:b/>
              <w:bCs/>
            </w:rPr>
            <w:t xml:space="preserve">Statistikkonsulterna </w:t>
          </w:r>
          <w:r>
            <w:rPr>
              <w:rFonts w:ascii="Calibri" w:hAnsi="Calibri" w:cs="Calibri"/>
              <w:b/>
              <w:bCs/>
            </w:rPr>
            <w:t xml:space="preserve">Väst </w:t>
          </w:r>
          <w:r w:rsidRPr="00825328">
            <w:rPr>
              <w:rFonts w:ascii="Calibri" w:hAnsi="Calibri" w:cs="Calibri"/>
              <w:b/>
              <w:bCs/>
            </w:rPr>
            <w:t>AB</w:t>
          </w:r>
        </w:p>
      </w:tc>
      <w:tc>
        <w:tcPr>
          <w:tcW w:w="3233" w:type="dxa"/>
          <w:gridSpan w:val="3"/>
          <w:tcBorders>
            <w:top w:val="single" w:sz="4" w:space="0" w:color="auto"/>
          </w:tcBorders>
        </w:tcPr>
        <w:p w14:paraId="72C0C525" w14:textId="77777777" w:rsidR="003333A3" w:rsidRPr="0039320B" w:rsidRDefault="003333A3" w:rsidP="003333A3">
          <w:pPr>
            <w:pStyle w:val="Sidfot"/>
            <w:spacing w:before="120"/>
            <w:rPr>
              <w:rFonts w:ascii="Calibri" w:hAnsi="Calibri" w:cs="Calibri"/>
            </w:rPr>
          </w:pPr>
          <w:hyperlink r:id="rId1" w:history="1">
            <w:r w:rsidRPr="0039320B">
              <w:rPr>
                <w:rStyle w:val="Hyperlnk"/>
                <w:rFonts w:ascii="Calibri" w:hAnsi="Calibri" w:cs="Calibri"/>
              </w:rPr>
              <w:t>www.statistikkonsulterna.se</w:t>
            </w:r>
          </w:hyperlink>
        </w:p>
      </w:tc>
      <w:tc>
        <w:tcPr>
          <w:tcW w:w="2121" w:type="dxa"/>
          <w:tcBorders>
            <w:top w:val="single" w:sz="4" w:space="0" w:color="auto"/>
          </w:tcBorders>
        </w:tcPr>
        <w:p w14:paraId="685801F8" w14:textId="77777777" w:rsidR="003333A3" w:rsidRPr="0039320B" w:rsidRDefault="003333A3" w:rsidP="003333A3">
          <w:pPr>
            <w:pStyle w:val="Sidfot"/>
            <w:spacing w:before="120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SE Organisation#</w:t>
          </w:r>
        </w:p>
      </w:tc>
    </w:tr>
    <w:tr w:rsidR="003333A3" w:rsidRPr="0039320B" w14:paraId="6189726F" w14:textId="77777777" w:rsidTr="003333A3">
      <w:tblPrEx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3860" w:type="dxa"/>
          <w:gridSpan w:val="2"/>
        </w:tcPr>
        <w:p w14:paraId="0E5B7A39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proofErr w:type="gramStart"/>
          <w:r>
            <w:rPr>
              <w:rFonts w:ascii="Calibri" w:hAnsi="Calibri" w:cs="Calibri"/>
            </w:rPr>
            <w:t>Mail</w:t>
          </w:r>
          <w:proofErr w:type="gramEnd"/>
          <w:r>
            <w:rPr>
              <w:rFonts w:ascii="Calibri" w:hAnsi="Calibri" w:cs="Calibri"/>
            </w:rPr>
            <w:t xml:space="preserve">: </w:t>
          </w:r>
          <w:r w:rsidRPr="0039320B">
            <w:rPr>
              <w:rFonts w:ascii="Calibri" w:hAnsi="Calibri" w:cs="Calibri"/>
            </w:rPr>
            <w:t>PO Box 5243, SE-402 26 Göteborg</w:t>
          </w:r>
        </w:p>
      </w:tc>
      <w:tc>
        <w:tcPr>
          <w:tcW w:w="3233" w:type="dxa"/>
          <w:gridSpan w:val="3"/>
        </w:tcPr>
        <w:p w14:paraId="666C9487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+46703731297</w:t>
          </w:r>
        </w:p>
      </w:tc>
      <w:tc>
        <w:tcPr>
          <w:tcW w:w="2121" w:type="dxa"/>
        </w:tcPr>
        <w:p w14:paraId="6E8AE53E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SE</w:t>
          </w:r>
          <w:r w:rsidRPr="0039320B">
            <w:rPr>
              <w:rFonts w:ascii="Calibri" w:hAnsi="Calibri" w:cs="Calibri"/>
            </w:rPr>
            <w:t>556583-3372</w:t>
          </w:r>
        </w:p>
      </w:tc>
    </w:tr>
    <w:tr w:rsidR="003333A3" w:rsidRPr="0039320B" w14:paraId="2403E5D1" w14:textId="77777777" w:rsidTr="003333A3">
      <w:tblPrEx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3860" w:type="dxa"/>
          <w:gridSpan w:val="2"/>
        </w:tcPr>
        <w:p w14:paraId="70F7F05A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Visit: Mässans gata 10, vån 7</w:t>
          </w:r>
        </w:p>
      </w:tc>
      <w:tc>
        <w:tcPr>
          <w:tcW w:w="3233" w:type="dxa"/>
          <w:gridSpan w:val="3"/>
        </w:tcPr>
        <w:p w14:paraId="72CC9957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info@statistikkonsulterna.se</w:t>
          </w:r>
        </w:p>
      </w:tc>
      <w:tc>
        <w:tcPr>
          <w:tcW w:w="2121" w:type="dxa"/>
        </w:tcPr>
        <w:p w14:paraId="2E238722" w14:textId="77777777" w:rsidR="003333A3" w:rsidRPr="0039320B" w:rsidRDefault="003333A3" w:rsidP="003333A3">
          <w:pPr>
            <w:pStyle w:val="Sidfot"/>
            <w:rPr>
              <w:rFonts w:ascii="Calibri" w:hAnsi="Calibri" w:cs="Calibri"/>
            </w:rPr>
          </w:pPr>
        </w:p>
      </w:tc>
    </w:tr>
  </w:tbl>
  <w:p w14:paraId="44943AD3" w14:textId="77777777" w:rsidR="0039320B" w:rsidRPr="0039320B" w:rsidRDefault="0039320B" w:rsidP="0039320B">
    <w:pPr>
      <w:pStyle w:val="Sidfot"/>
      <w:rPr>
        <w:rFonts w:ascii="Calibri" w:hAnsi="Calibri" w:cs="Calibri"/>
      </w:rPr>
    </w:pPr>
  </w:p>
  <w:p w14:paraId="05A17777" w14:textId="77777777" w:rsidR="0039320B" w:rsidRDefault="0039320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CE8CF" w14:textId="77777777" w:rsidR="00E87F3A" w:rsidRDefault="00E87F3A" w:rsidP="0001717D">
      <w:r>
        <w:separator/>
      </w:r>
    </w:p>
  </w:footnote>
  <w:footnote w:type="continuationSeparator" w:id="0">
    <w:p w14:paraId="3C179A4F" w14:textId="77777777" w:rsidR="00E87F3A" w:rsidRDefault="00E87F3A" w:rsidP="00017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7714403"/>
      <w:docPartObj>
        <w:docPartGallery w:val="Page Numbers (Top of Page)"/>
        <w:docPartUnique/>
      </w:docPartObj>
    </w:sdtPr>
    <w:sdtContent>
      <w:p w14:paraId="1E29C1BC" w14:textId="77777777" w:rsidR="00AF47E2" w:rsidRDefault="00F45F46">
        <w:pPr>
          <w:pStyle w:val="Sidhuvud"/>
          <w:jc w:val="right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EA9CC8E" wp14:editId="031961D8">
              <wp:simplePos x="0" y="0"/>
              <wp:positionH relativeFrom="column">
                <wp:posOffset>-605155</wp:posOffset>
              </wp:positionH>
              <wp:positionV relativeFrom="paragraph">
                <wp:posOffset>-153035</wp:posOffset>
              </wp:positionV>
              <wp:extent cx="889397" cy="790575"/>
              <wp:effectExtent l="0" t="0" r="6350" b="0"/>
              <wp:wrapNone/>
              <wp:docPr id="4" name="Bild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Bild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397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A6AC7">
          <w:fldChar w:fldCharType="begin"/>
        </w:r>
        <w:r w:rsidR="006A6AC7">
          <w:instrText>PAGE   \* MERGEFORMAT</w:instrText>
        </w:r>
        <w:r w:rsidR="006A6AC7">
          <w:fldChar w:fldCharType="separate"/>
        </w:r>
        <w:r w:rsidR="00DC1EA2">
          <w:rPr>
            <w:noProof/>
          </w:rPr>
          <w:t>7</w:t>
        </w:r>
        <w:r w:rsidR="006A6AC7">
          <w:fldChar w:fldCharType="end"/>
        </w:r>
        <w:r w:rsidR="006A6AC7">
          <w:t>(</w:t>
        </w:r>
        <w:fldSimple w:instr=" NUMPAGES   \* MERGEFORMAT ">
          <w:r w:rsidR="00DC1EA2">
            <w:rPr>
              <w:noProof/>
            </w:rPr>
            <w:t>7</w:t>
          </w:r>
        </w:fldSimple>
        <w:r w:rsidR="006A6AC7">
          <w:t>)</w:t>
        </w:r>
      </w:p>
      <w:p w14:paraId="42F9FCEC" w14:textId="77777777" w:rsidR="006A6AC7" w:rsidRDefault="00000000">
        <w:pPr>
          <w:pStyle w:val="Sidhuvud"/>
          <w:jc w:val="right"/>
        </w:pPr>
      </w:p>
    </w:sdtContent>
  </w:sdt>
  <w:p w14:paraId="0B68C959" w14:textId="77777777" w:rsidR="00F45F46" w:rsidRDefault="00F45F46">
    <w:pPr>
      <w:pStyle w:val="Sidhuvu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E284" w14:textId="77777777" w:rsidR="00F1779A" w:rsidRDefault="00B04928" w:rsidP="00F1779A">
    <w:pPr>
      <w:pStyle w:val="Sidhuvud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CB517D" wp14:editId="36022731">
          <wp:simplePos x="0" y="0"/>
          <wp:positionH relativeFrom="column">
            <wp:posOffset>-595630</wp:posOffset>
          </wp:positionH>
          <wp:positionV relativeFrom="paragraph">
            <wp:posOffset>-135890</wp:posOffset>
          </wp:positionV>
          <wp:extent cx="2833370" cy="800100"/>
          <wp:effectExtent l="0" t="0" r="5080" b="0"/>
          <wp:wrapSquare wrapText="bothSides"/>
          <wp:docPr id="3" name="Bildobjekt 3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&#10;&#10;Automatiskt genererad beskrivn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498" b="57076"/>
                  <a:stretch/>
                </pic:blipFill>
                <pic:spPr bwMode="auto">
                  <a:xfrm>
                    <a:off x="0" y="0"/>
                    <a:ext cx="283337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779A">
      <w:tab/>
    </w:r>
    <w:sdt>
      <w:sdtPr>
        <w:id w:val="1780910319"/>
        <w:docPartObj>
          <w:docPartGallery w:val="Page Numbers (Top of Page)"/>
          <w:docPartUnique/>
        </w:docPartObj>
      </w:sdtPr>
      <w:sdtContent>
        <w:r w:rsidR="00F1779A">
          <w:fldChar w:fldCharType="begin"/>
        </w:r>
        <w:r w:rsidR="00F1779A">
          <w:instrText>PAGE   \* MERGEFORMAT</w:instrText>
        </w:r>
        <w:r w:rsidR="00F1779A">
          <w:fldChar w:fldCharType="separate"/>
        </w:r>
        <w:r w:rsidR="00F1779A">
          <w:t>2</w:t>
        </w:r>
        <w:r w:rsidR="00F1779A">
          <w:fldChar w:fldCharType="end"/>
        </w:r>
        <w:r w:rsidR="00F1779A">
          <w:t>(</w:t>
        </w:r>
        <w:fldSimple w:instr=" NUMPAGES   \* MERGEFORMAT ">
          <w:r w:rsidR="00F1779A">
            <w:t>9</w:t>
          </w:r>
        </w:fldSimple>
        <w:r w:rsidR="00F1779A">
          <w:t>)</w:t>
        </w:r>
      </w:sdtContent>
    </w:sdt>
  </w:p>
  <w:p w14:paraId="24F0D9EA" w14:textId="77777777" w:rsidR="00DC1EA2" w:rsidRDefault="00DC1EA2" w:rsidP="00F1779A">
    <w:pPr>
      <w:pStyle w:val="Sidhuvud"/>
      <w:tabs>
        <w:tab w:val="clear" w:pos="4536"/>
        <w:tab w:val="clear" w:pos="9072"/>
        <w:tab w:val="right" w:pos="9070"/>
      </w:tabs>
    </w:pPr>
  </w:p>
  <w:p w14:paraId="46E4B86E" w14:textId="77777777" w:rsidR="00F1779A" w:rsidRDefault="00F1779A" w:rsidP="00F1779A">
    <w:pPr>
      <w:pStyle w:val="Sidhuvud"/>
      <w:tabs>
        <w:tab w:val="clear" w:pos="4536"/>
        <w:tab w:val="clear" w:pos="9072"/>
        <w:tab w:val="right" w:pos="9070"/>
      </w:tabs>
    </w:pPr>
  </w:p>
  <w:p w14:paraId="4F84264E" w14:textId="77777777" w:rsidR="00F1779A" w:rsidRDefault="00F1779A" w:rsidP="00F1779A">
    <w:pPr>
      <w:pStyle w:val="Sidhuvud"/>
      <w:tabs>
        <w:tab w:val="clear" w:pos="4536"/>
        <w:tab w:val="clear" w:pos="9072"/>
        <w:tab w:val="right" w:pos="90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AC5E3068"/>
    <w:lvl w:ilvl="0">
      <w:start w:val="1"/>
      <w:numFmt w:val="decimal"/>
      <w:pStyle w:val="Numreradlista4"/>
      <w:lvlText w:val="%1."/>
      <w:lvlJc w:val="left"/>
      <w:pPr>
        <w:tabs>
          <w:tab w:val="num" w:pos="1494"/>
        </w:tabs>
        <w:ind w:left="1474" w:hanging="340"/>
      </w:pPr>
      <w:rPr>
        <w:rFonts w:ascii="Arial" w:hAnsi="Arial" w:hint="default"/>
        <w:color w:val="00009E"/>
      </w:rPr>
    </w:lvl>
  </w:abstractNum>
  <w:abstractNum w:abstractNumId="1" w15:restartNumberingAfterBreak="0">
    <w:nsid w:val="FFFFFF83"/>
    <w:multiLevelType w:val="singleLevel"/>
    <w:tmpl w:val="7884DF3C"/>
    <w:lvl w:ilvl="0">
      <w:start w:val="1"/>
      <w:numFmt w:val="bullet"/>
      <w:pStyle w:val="Punktlista2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18DC5E86"/>
    <w:multiLevelType w:val="hybridMultilevel"/>
    <w:tmpl w:val="4726D426"/>
    <w:lvl w:ilvl="0" w:tplc="69E88298">
      <w:start w:val="1"/>
      <w:numFmt w:val="lowerLetter"/>
      <w:pStyle w:val="NumreradLista2"/>
      <w:lvlText w:val="%1)"/>
      <w:lvlJc w:val="left"/>
      <w:pPr>
        <w:ind w:left="1571" w:hanging="360"/>
      </w:pPr>
    </w:lvl>
    <w:lvl w:ilvl="1" w:tplc="041D0019" w:tentative="1">
      <w:start w:val="1"/>
      <w:numFmt w:val="lowerLetter"/>
      <w:lvlText w:val="%2."/>
      <w:lvlJc w:val="left"/>
      <w:pPr>
        <w:ind w:left="2291" w:hanging="360"/>
      </w:pPr>
    </w:lvl>
    <w:lvl w:ilvl="2" w:tplc="041D001B" w:tentative="1">
      <w:start w:val="1"/>
      <w:numFmt w:val="lowerRoman"/>
      <w:lvlText w:val="%3."/>
      <w:lvlJc w:val="right"/>
      <w:pPr>
        <w:ind w:left="3011" w:hanging="180"/>
      </w:pPr>
    </w:lvl>
    <w:lvl w:ilvl="3" w:tplc="041D000F" w:tentative="1">
      <w:start w:val="1"/>
      <w:numFmt w:val="decimal"/>
      <w:lvlText w:val="%4."/>
      <w:lvlJc w:val="left"/>
      <w:pPr>
        <w:ind w:left="3731" w:hanging="360"/>
      </w:pPr>
    </w:lvl>
    <w:lvl w:ilvl="4" w:tplc="041D0019" w:tentative="1">
      <w:start w:val="1"/>
      <w:numFmt w:val="lowerLetter"/>
      <w:lvlText w:val="%5."/>
      <w:lvlJc w:val="left"/>
      <w:pPr>
        <w:ind w:left="4451" w:hanging="360"/>
      </w:pPr>
    </w:lvl>
    <w:lvl w:ilvl="5" w:tplc="041D001B" w:tentative="1">
      <w:start w:val="1"/>
      <w:numFmt w:val="lowerRoman"/>
      <w:lvlText w:val="%6."/>
      <w:lvlJc w:val="right"/>
      <w:pPr>
        <w:ind w:left="5171" w:hanging="180"/>
      </w:pPr>
    </w:lvl>
    <w:lvl w:ilvl="6" w:tplc="041D000F" w:tentative="1">
      <w:start w:val="1"/>
      <w:numFmt w:val="decimal"/>
      <w:lvlText w:val="%7."/>
      <w:lvlJc w:val="left"/>
      <w:pPr>
        <w:ind w:left="5891" w:hanging="360"/>
      </w:pPr>
    </w:lvl>
    <w:lvl w:ilvl="7" w:tplc="041D0019" w:tentative="1">
      <w:start w:val="1"/>
      <w:numFmt w:val="lowerLetter"/>
      <w:lvlText w:val="%8."/>
      <w:lvlJc w:val="left"/>
      <w:pPr>
        <w:ind w:left="6611" w:hanging="360"/>
      </w:pPr>
    </w:lvl>
    <w:lvl w:ilvl="8" w:tplc="041D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CB86AC6"/>
    <w:multiLevelType w:val="multilevel"/>
    <w:tmpl w:val="33A0CD96"/>
    <w:lvl w:ilvl="0">
      <w:numFmt w:val="decimal"/>
      <w:lvlText w:val="%1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FB34727"/>
    <w:multiLevelType w:val="hybridMultilevel"/>
    <w:tmpl w:val="603650F4"/>
    <w:lvl w:ilvl="0" w:tplc="F2BCD234">
      <w:start w:val="1"/>
      <w:numFmt w:val="bullet"/>
      <w:pStyle w:val="Punktlista1"/>
      <w:lvlText w:val=""/>
      <w:lvlJc w:val="left"/>
      <w:pPr>
        <w:ind w:left="927" w:hanging="360"/>
      </w:pPr>
      <w:rPr>
        <w:rFonts w:ascii="Symbol" w:hAnsi="Symbol" w:hint="default"/>
        <w:color w:val="auto"/>
        <w:sz w:val="22"/>
      </w:rPr>
    </w:lvl>
    <w:lvl w:ilvl="1" w:tplc="796ED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3CB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C6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E2D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C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C0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A4A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D8E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F4D07"/>
    <w:multiLevelType w:val="multilevel"/>
    <w:tmpl w:val="C5CCDC9E"/>
    <w:lvl w:ilvl="0">
      <w:start w:val="1"/>
      <w:numFmt w:val="upperLetter"/>
      <w:pStyle w:val="Rubrik2-Bilaga"/>
      <w:lvlText w:val="Bilaga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"/>
      <w:pStyle w:val="Rubrik2-Bilaga"/>
      <w:lvlText w:val="Bilaga %1.%2."/>
      <w:lvlJc w:val="left"/>
      <w:pPr>
        <w:tabs>
          <w:tab w:val="num" w:pos="2268"/>
        </w:tabs>
        <w:ind w:left="2268" w:hanging="22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 w15:restartNumberingAfterBreak="0">
    <w:nsid w:val="2F882549"/>
    <w:multiLevelType w:val="hybridMultilevel"/>
    <w:tmpl w:val="45541876"/>
    <w:lvl w:ilvl="0" w:tplc="B4607AC0">
      <w:start w:val="1"/>
      <w:numFmt w:val="upperLetter"/>
      <w:pStyle w:val="RubrikBilaga1"/>
      <w:lvlText w:val="Bilaga 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7C25"/>
    <w:multiLevelType w:val="multilevel"/>
    <w:tmpl w:val="208AB0EE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DA45FC"/>
    <w:multiLevelType w:val="multilevel"/>
    <w:tmpl w:val="16984BA6"/>
    <w:lvl w:ilvl="0">
      <w:start w:val="1"/>
      <w:numFmt w:val="upperLetter"/>
      <w:pStyle w:val="Rubrik1-Appendix"/>
      <w:lvlText w:val="Appendix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CE8450D"/>
    <w:multiLevelType w:val="hybridMultilevel"/>
    <w:tmpl w:val="AEFCA8B4"/>
    <w:lvl w:ilvl="0" w:tplc="7BBC80A2">
      <w:start w:val="1"/>
      <w:numFmt w:val="decimal"/>
      <w:pStyle w:val="Tabellrubrik"/>
      <w:lvlText w:val="Table %1."/>
      <w:lvlJc w:val="left"/>
      <w:pPr>
        <w:ind w:left="360" w:hanging="360"/>
      </w:pPr>
      <w:rPr>
        <w:rFonts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1510B"/>
    <w:multiLevelType w:val="hybridMultilevel"/>
    <w:tmpl w:val="3A7AE69C"/>
    <w:lvl w:ilvl="0" w:tplc="696604A6">
      <w:start w:val="1"/>
      <w:numFmt w:val="bullet"/>
      <w:pStyle w:val="Faktaruta-punktlista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  <w:color w:val="FF0000"/>
      </w:rPr>
    </w:lvl>
    <w:lvl w:ilvl="1" w:tplc="C9B83A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B226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E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FC3E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C8E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E47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E6D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1EA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F5EDA"/>
    <w:multiLevelType w:val="hybridMultilevel"/>
    <w:tmpl w:val="29D67DA0"/>
    <w:lvl w:ilvl="0" w:tplc="041D0001">
      <w:start w:val="1"/>
      <w:numFmt w:val="bullet"/>
      <w:pStyle w:val="Punktlista2-medindrag"/>
      <w:lvlText w:val=""/>
      <w:lvlJc w:val="left"/>
      <w:pPr>
        <w:tabs>
          <w:tab w:val="num" w:pos="1834"/>
        </w:tabs>
        <w:ind w:left="1758" w:hanging="284"/>
      </w:pPr>
      <w:rPr>
        <w:rFonts w:ascii="Wingdings" w:hAnsi="Wingdings" w:hint="default"/>
        <w:color w:val="00009E"/>
        <w:sz w:val="22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4E6391"/>
    <w:multiLevelType w:val="hybridMultilevel"/>
    <w:tmpl w:val="669E5A96"/>
    <w:lvl w:ilvl="0" w:tplc="BD6ECACA">
      <w:start w:val="1"/>
      <w:numFmt w:val="decimal"/>
      <w:pStyle w:val="NumreradLista1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3CE5038"/>
    <w:multiLevelType w:val="hybridMultilevel"/>
    <w:tmpl w:val="21622CAC"/>
    <w:lvl w:ilvl="0" w:tplc="116465A8">
      <w:start w:val="1"/>
      <w:numFmt w:val="decimal"/>
      <w:pStyle w:val="FigurRubrik"/>
      <w:lvlText w:val="Figure %1."/>
      <w:lvlJc w:val="left"/>
      <w:pPr>
        <w:ind w:left="360" w:hanging="360"/>
      </w:pPr>
      <w:rPr>
        <w:rFonts w:hint="default"/>
        <w:b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B611B"/>
    <w:multiLevelType w:val="multilevel"/>
    <w:tmpl w:val="D0B8C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4" w:hanging="2520"/>
      </w:pPr>
      <w:rPr>
        <w:rFonts w:hint="default"/>
      </w:rPr>
    </w:lvl>
  </w:abstractNum>
  <w:abstractNum w:abstractNumId="15" w15:restartNumberingAfterBreak="0">
    <w:nsid w:val="685674C1"/>
    <w:multiLevelType w:val="multilevel"/>
    <w:tmpl w:val="076E5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F0D65F5"/>
    <w:multiLevelType w:val="multilevel"/>
    <w:tmpl w:val="385EF9B6"/>
    <w:lvl w:ilvl="0">
      <w:start w:val="1"/>
      <w:numFmt w:val="upperLetter"/>
      <w:pStyle w:val="Rubrik1-Bilaga"/>
      <w:lvlText w:val="Bilaga %1."/>
      <w:lvlJc w:val="left"/>
      <w:pPr>
        <w:tabs>
          <w:tab w:val="num" w:pos="2268"/>
        </w:tabs>
        <w:ind w:left="0" w:firstLine="0"/>
      </w:pPr>
      <w:rPr>
        <w:rFonts w:hint="default"/>
      </w:rPr>
    </w:lvl>
    <w:lvl w:ilvl="1">
      <w:start w:val="1"/>
      <w:numFmt w:val="decimal"/>
      <w:lvlText w:val="Bilaga .%2.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1489638591">
    <w:abstractNumId w:val="3"/>
  </w:num>
  <w:num w:numId="2" w16cid:durableId="376972392">
    <w:abstractNumId w:val="10"/>
  </w:num>
  <w:num w:numId="3" w16cid:durableId="2016154624">
    <w:abstractNumId w:val="0"/>
  </w:num>
  <w:num w:numId="4" w16cid:durableId="2082944725">
    <w:abstractNumId w:val="11"/>
  </w:num>
  <w:num w:numId="5" w16cid:durableId="1143738844">
    <w:abstractNumId w:val="4"/>
  </w:num>
  <w:num w:numId="6" w16cid:durableId="1576861842">
    <w:abstractNumId w:val="1"/>
  </w:num>
  <w:num w:numId="7" w16cid:durableId="734082467">
    <w:abstractNumId w:val="8"/>
  </w:num>
  <w:num w:numId="8" w16cid:durableId="2063020372">
    <w:abstractNumId w:val="16"/>
  </w:num>
  <w:num w:numId="9" w16cid:durableId="153685551">
    <w:abstractNumId w:val="5"/>
  </w:num>
  <w:num w:numId="10" w16cid:durableId="2003855552">
    <w:abstractNumId w:val="6"/>
  </w:num>
  <w:num w:numId="11" w16cid:durableId="756561865">
    <w:abstractNumId w:val="12"/>
  </w:num>
  <w:num w:numId="12" w16cid:durableId="66585480">
    <w:abstractNumId w:val="2"/>
  </w:num>
  <w:num w:numId="13" w16cid:durableId="40248297">
    <w:abstractNumId w:val="9"/>
  </w:num>
  <w:num w:numId="14" w16cid:durableId="2146119748">
    <w:abstractNumId w:val="13"/>
  </w:num>
  <w:num w:numId="15" w16cid:durableId="1058288528">
    <w:abstractNumId w:val="15"/>
  </w:num>
  <w:num w:numId="16" w16cid:durableId="260183940">
    <w:abstractNumId w:val="14"/>
  </w:num>
  <w:num w:numId="17" w16cid:durableId="133523097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00009e,#ba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D0"/>
    <w:rsid w:val="00002A1E"/>
    <w:rsid w:val="00012DF5"/>
    <w:rsid w:val="000142F1"/>
    <w:rsid w:val="000154E1"/>
    <w:rsid w:val="000161AD"/>
    <w:rsid w:val="0001717D"/>
    <w:rsid w:val="00022712"/>
    <w:rsid w:val="0002323E"/>
    <w:rsid w:val="00023F23"/>
    <w:rsid w:val="0003640E"/>
    <w:rsid w:val="0004327A"/>
    <w:rsid w:val="00053580"/>
    <w:rsid w:val="000549E8"/>
    <w:rsid w:val="0005745E"/>
    <w:rsid w:val="000618E3"/>
    <w:rsid w:val="0006405E"/>
    <w:rsid w:val="00065A9F"/>
    <w:rsid w:val="00065BA2"/>
    <w:rsid w:val="0006631D"/>
    <w:rsid w:val="00075E85"/>
    <w:rsid w:val="00076E3E"/>
    <w:rsid w:val="00080A7B"/>
    <w:rsid w:val="00082AEE"/>
    <w:rsid w:val="0008448D"/>
    <w:rsid w:val="000873C7"/>
    <w:rsid w:val="000874BE"/>
    <w:rsid w:val="00087682"/>
    <w:rsid w:val="00095D10"/>
    <w:rsid w:val="000A22DE"/>
    <w:rsid w:val="000A7920"/>
    <w:rsid w:val="000A7FED"/>
    <w:rsid w:val="000B39F9"/>
    <w:rsid w:val="000B3B70"/>
    <w:rsid w:val="000C365C"/>
    <w:rsid w:val="000D2F66"/>
    <w:rsid w:val="000E0DE8"/>
    <w:rsid w:val="000E6EEE"/>
    <w:rsid w:val="000F5ED3"/>
    <w:rsid w:val="000F6D97"/>
    <w:rsid w:val="000F6E52"/>
    <w:rsid w:val="00103A26"/>
    <w:rsid w:val="0010415E"/>
    <w:rsid w:val="0011183B"/>
    <w:rsid w:val="00113967"/>
    <w:rsid w:val="00115127"/>
    <w:rsid w:val="00121951"/>
    <w:rsid w:val="001246A7"/>
    <w:rsid w:val="00127BE9"/>
    <w:rsid w:val="001318C0"/>
    <w:rsid w:val="001319FF"/>
    <w:rsid w:val="00131DAB"/>
    <w:rsid w:val="00143C90"/>
    <w:rsid w:val="001461E0"/>
    <w:rsid w:val="00146B04"/>
    <w:rsid w:val="0015007B"/>
    <w:rsid w:val="00163179"/>
    <w:rsid w:val="0016713F"/>
    <w:rsid w:val="00170241"/>
    <w:rsid w:val="00170348"/>
    <w:rsid w:val="00170CCC"/>
    <w:rsid w:val="00184D67"/>
    <w:rsid w:val="001872A3"/>
    <w:rsid w:val="001875F3"/>
    <w:rsid w:val="00187C6F"/>
    <w:rsid w:val="001941CA"/>
    <w:rsid w:val="0019509D"/>
    <w:rsid w:val="0019757C"/>
    <w:rsid w:val="001A49E9"/>
    <w:rsid w:val="001B17A1"/>
    <w:rsid w:val="001C5076"/>
    <w:rsid w:val="001C7057"/>
    <w:rsid w:val="001D2BED"/>
    <w:rsid w:val="001D6752"/>
    <w:rsid w:val="001D6F54"/>
    <w:rsid w:val="001E2689"/>
    <w:rsid w:val="001E6AEC"/>
    <w:rsid w:val="001F1530"/>
    <w:rsid w:val="001F3E36"/>
    <w:rsid w:val="001F3E93"/>
    <w:rsid w:val="001F5037"/>
    <w:rsid w:val="00200831"/>
    <w:rsid w:val="00201940"/>
    <w:rsid w:val="00202BD5"/>
    <w:rsid w:val="00205C30"/>
    <w:rsid w:val="00207689"/>
    <w:rsid w:val="002118D7"/>
    <w:rsid w:val="0021245B"/>
    <w:rsid w:val="00220E40"/>
    <w:rsid w:val="00220FCD"/>
    <w:rsid w:val="00222981"/>
    <w:rsid w:val="0022510C"/>
    <w:rsid w:val="00230DF3"/>
    <w:rsid w:val="00232635"/>
    <w:rsid w:val="002374F8"/>
    <w:rsid w:val="002407D3"/>
    <w:rsid w:val="002478C7"/>
    <w:rsid w:val="00254393"/>
    <w:rsid w:val="00257874"/>
    <w:rsid w:val="002673C6"/>
    <w:rsid w:val="00286DC0"/>
    <w:rsid w:val="00293720"/>
    <w:rsid w:val="00296EE6"/>
    <w:rsid w:val="002A0334"/>
    <w:rsid w:val="002A35BE"/>
    <w:rsid w:val="002A70C3"/>
    <w:rsid w:val="002A71EB"/>
    <w:rsid w:val="002B2991"/>
    <w:rsid w:val="002B30A3"/>
    <w:rsid w:val="002C43C7"/>
    <w:rsid w:val="002C446C"/>
    <w:rsid w:val="002C63C6"/>
    <w:rsid w:val="002D08FF"/>
    <w:rsid w:val="002D0B84"/>
    <w:rsid w:val="002D1FFB"/>
    <w:rsid w:val="002D4289"/>
    <w:rsid w:val="002E05DF"/>
    <w:rsid w:val="002E09F7"/>
    <w:rsid w:val="002E6E9C"/>
    <w:rsid w:val="002F5199"/>
    <w:rsid w:val="003019EA"/>
    <w:rsid w:val="00306128"/>
    <w:rsid w:val="00313E3D"/>
    <w:rsid w:val="0032032D"/>
    <w:rsid w:val="003247D3"/>
    <w:rsid w:val="00326F19"/>
    <w:rsid w:val="00331E6D"/>
    <w:rsid w:val="0033219F"/>
    <w:rsid w:val="003333A3"/>
    <w:rsid w:val="00334423"/>
    <w:rsid w:val="003347AD"/>
    <w:rsid w:val="00336A60"/>
    <w:rsid w:val="00336CD2"/>
    <w:rsid w:val="00344FBB"/>
    <w:rsid w:val="00350847"/>
    <w:rsid w:val="00366C58"/>
    <w:rsid w:val="00367EA3"/>
    <w:rsid w:val="00372658"/>
    <w:rsid w:val="0037746E"/>
    <w:rsid w:val="00381855"/>
    <w:rsid w:val="00385C71"/>
    <w:rsid w:val="0039320B"/>
    <w:rsid w:val="003932CE"/>
    <w:rsid w:val="0039413A"/>
    <w:rsid w:val="0039503C"/>
    <w:rsid w:val="00397528"/>
    <w:rsid w:val="003A2034"/>
    <w:rsid w:val="003B07DC"/>
    <w:rsid w:val="003B2DF3"/>
    <w:rsid w:val="003C2EA9"/>
    <w:rsid w:val="003C4136"/>
    <w:rsid w:val="003D22DB"/>
    <w:rsid w:val="003E2BCE"/>
    <w:rsid w:val="003E4E0B"/>
    <w:rsid w:val="003E5794"/>
    <w:rsid w:val="003E6AC9"/>
    <w:rsid w:val="003E713A"/>
    <w:rsid w:val="003F05EF"/>
    <w:rsid w:val="003F2F4B"/>
    <w:rsid w:val="004072C5"/>
    <w:rsid w:val="00407A26"/>
    <w:rsid w:val="00407C20"/>
    <w:rsid w:val="00413E24"/>
    <w:rsid w:val="0041716C"/>
    <w:rsid w:val="00426470"/>
    <w:rsid w:val="0042654D"/>
    <w:rsid w:val="004273C9"/>
    <w:rsid w:val="0043397E"/>
    <w:rsid w:val="00442E21"/>
    <w:rsid w:val="00444AC4"/>
    <w:rsid w:val="00444BFE"/>
    <w:rsid w:val="00455034"/>
    <w:rsid w:val="00460739"/>
    <w:rsid w:val="0046743A"/>
    <w:rsid w:val="0047161B"/>
    <w:rsid w:val="0048113B"/>
    <w:rsid w:val="0048149D"/>
    <w:rsid w:val="00482EB1"/>
    <w:rsid w:val="00485F2B"/>
    <w:rsid w:val="00494B51"/>
    <w:rsid w:val="00496267"/>
    <w:rsid w:val="004A2432"/>
    <w:rsid w:val="004A6BD3"/>
    <w:rsid w:val="004B3431"/>
    <w:rsid w:val="004B3EC1"/>
    <w:rsid w:val="004C7C7B"/>
    <w:rsid w:val="004D18C8"/>
    <w:rsid w:val="004D2965"/>
    <w:rsid w:val="004D2B22"/>
    <w:rsid w:val="004D2F85"/>
    <w:rsid w:val="004D3320"/>
    <w:rsid w:val="004D4B78"/>
    <w:rsid w:val="004D5D31"/>
    <w:rsid w:val="004D6164"/>
    <w:rsid w:val="004E0257"/>
    <w:rsid w:val="004E5D98"/>
    <w:rsid w:val="004F0563"/>
    <w:rsid w:val="0050087D"/>
    <w:rsid w:val="00501CE1"/>
    <w:rsid w:val="005068E6"/>
    <w:rsid w:val="00507609"/>
    <w:rsid w:val="0051253B"/>
    <w:rsid w:val="00515425"/>
    <w:rsid w:val="005156CB"/>
    <w:rsid w:val="00516B70"/>
    <w:rsid w:val="00520698"/>
    <w:rsid w:val="00524A14"/>
    <w:rsid w:val="00545C3D"/>
    <w:rsid w:val="005538C2"/>
    <w:rsid w:val="00556741"/>
    <w:rsid w:val="0056052B"/>
    <w:rsid w:val="00570FC6"/>
    <w:rsid w:val="0059513A"/>
    <w:rsid w:val="005B1C81"/>
    <w:rsid w:val="005C44D2"/>
    <w:rsid w:val="005C76E1"/>
    <w:rsid w:val="005D1246"/>
    <w:rsid w:val="005D31E5"/>
    <w:rsid w:val="005D59CD"/>
    <w:rsid w:val="005E2031"/>
    <w:rsid w:val="005E59A3"/>
    <w:rsid w:val="005F0865"/>
    <w:rsid w:val="005F2F68"/>
    <w:rsid w:val="00605415"/>
    <w:rsid w:val="00610FAE"/>
    <w:rsid w:val="0061116D"/>
    <w:rsid w:val="006126D7"/>
    <w:rsid w:val="00620D8C"/>
    <w:rsid w:val="00622E32"/>
    <w:rsid w:val="0062369B"/>
    <w:rsid w:val="00627933"/>
    <w:rsid w:val="00631788"/>
    <w:rsid w:val="006326C2"/>
    <w:rsid w:val="00634A60"/>
    <w:rsid w:val="00635847"/>
    <w:rsid w:val="00641F4F"/>
    <w:rsid w:val="00643E4A"/>
    <w:rsid w:val="00644574"/>
    <w:rsid w:val="006454D1"/>
    <w:rsid w:val="006465A2"/>
    <w:rsid w:val="00652082"/>
    <w:rsid w:val="0065369E"/>
    <w:rsid w:val="00655AE4"/>
    <w:rsid w:val="00655F23"/>
    <w:rsid w:val="00656CC6"/>
    <w:rsid w:val="006579DA"/>
    <w:rsid w:val="0066374C"/>
    <w:rsid w:val="0067113A"/>
    <w:rsid w:val="006738DE"/>
    <w:rsid w:val="00685567"/>
    <w:rsid w:val="00687E90"/>
    <w:rsid w:val="006A0C45"/>
    <w:rsid w:val="006A1ABF"/>
    <w:rsid w:val="006A5FFD"/>
    <w:rsid w:val="006A6AC7"/>
    <w:rsid w:val="006B766E"/>
    <w:rsid w:val="006C63C0"/>
    <w:rsid w:val="006C6969"/>
    <w:rsid w:val="006C69F7"/>
    <w:rsid w:val="006E1001"/>
    <w:rsid w:val="006E1A14"/>
    <w:rsid w:val="006E7EDF"/>
    <w:rsid w:val="006F57EA"/>
    <w:rsid w:val="00705E33"/>
    <w:rsid w:val="0071194A"/>
    <w:rsid w:val="00711D83"/>
    <w:rsid w:val="0072209D"/>
    <w:rsid w:val="0072367A"/>
    <w:rsid w:val="00724CEF"/>
    <w:rsid w:val="00734024"/>
    <w:rsid w:val="007406DB"/>
    <w:rsid w:val="00740831"/>
    <w:rsid w:val="00741AC2"/>
    <w:rsid w:val="00743900"/>
    <w:rsid w:val="00752EA7"/>
    <w:rsid w:val="007532A0"/>
    <w:rsid w:val="00757797"/>
    <w:rsid w:val="00760B87"/>
    <w:rsid w:val="00760F66"/>
    <w:rsid w:val="007652FC"/>
    <w:rsid w:val="00775B45"/>
    <w:rsid w:val="00784B65"/>
    <w:rsid w:val="00784C1B"/>
    <w:rsid w:val="007A3093"/>
    <w:rsid w:val="007A7709"/>
    <w:rsid w:val="007A7AF7"/>
    <w:rsid w:val="007A7CAE"/>
    <w:rsid w:val="007B2FF9"/>
    <w:rsid w:val="007B7F5A"/>
    <w:rsid w:val="007C19A4"/>
    <w:rsid w:val="007D290E"/>
    <w:rsid w:val="007D3533"/>
    <w:rsid w:val="007E1F5E"/>
    <w:rsid w:val="007E2E78"/>
    <w:rsid w:val="007E3A3D"/>
    <w:rsid w:val="007E5637"/>
    <w:rsid w:val="007F0D1F"/>
    <w:rsid w:val="007F1867"/>
    <w:rsid w:val="007F3C54"/>
    <w:rsid w:val="00801658"/>
    <w:rsid w:val="00803440"/>
    <w:rsid w:val="008108FD"/>
    <w:rsid w:val="00815729"/>
    <w:rsid w:val="008157B0"/>
    <w:rsid w:val="008159A3"/>
    <w:rsid w:val="00815BBD"/>
    <w:rsid w:val="00825328"/>
    <w:rsid w:val="008328D1"/>
    <w:rsid w:val="00840C7B"/>
    <w:rsid w:val="008411BC"/>
    <w:rsid w:val="0084134A"/>
    <w:rsid w:val="00841E7D"/>
    <w:rsid w:val="00842C71"/>
    <w:rsid w:val="008443D7"/>
    <w:rsid w:val="00846E9E"/>
    <w:rsid w:val="00855E7F"/>
    <w:rsid w:val="00856EC3"/>
    <w:rsid w:val="0086013E"/>
    <w:rsid w:val="00861A58"/>
    <w:rsid w:val="008622D5"/>
    <w:rsid w:val="00865C5A"/>
    <w:rsid w:val="00867462"/>
    <w:rsid w:val="008720C1"/>
    <w:rsid w:val="00872E25"/>
    <w:rsid w:val="00890612"/>
    <w:rsid w:val="00892684"/>
    <w:rsid w:val="00896411"/>
    <w:rsid w:val="008969B2"/>
    <w:rsid w:val="008A0B64"/>
    <w:rsid w:val="008A0DDA"/>
    <w:rsid w:val="008A1006"/>
    <w:rsid w:val="008A43D4"/>
    <w:rsid w:val="008B1312"/>
    <w:rsid w:val="008B6462"/>
    <w:rsid w:val="008B68FF"/>
    <w:rsid w:val="008C5AFF"/>
    <w:rsid w:val="008C617A"/>
    <w:rsid w:val="008C7995"/>
    <w:rsid w:val="008D1144"/>
    <w:rsid w:val="008E1C7D"/>
    <w:rsid w:val="008F202F"/>
    <w:rsid w:val="008F21C7"/>
    <w:rsid w:val="00900125"/>
    <w:rsid w:val="00903504"/>
    <w:rsid w:val="00903D29"/>
    <w:rsid w:val="0090704D"/>
    <w:rsid w:val="00907AE4"/>
    <w:rsid w:val="00912ADE"/>
    <w:rsid w:val="009179BA"/>
    <w:rsid w:val="00920483"/>
    <w:rsid w:val="00922C9A"/>
    <w:rsid w:val="00926595"/>
    <w:rsid w:val="00936BBD"/>
    <w:rsid w:val="00944C56"/>
    <w:rsid w:val="009457DD"/>
    <w:rsid w:val="00945D5A"/>
    <w:rsid w:val="00954F72"/>
    <w:rsid w:val="0095680B"/>
    <w:rsid w:val="009600FD"/>
    <w:rsid w:val="009722BA"/>
    <w:rsid w:val="00976D11"/>
    <w:rsid w:val="0098176C"/>
    <w:rsid w:val="009820DD"/>
    <w:rsid w:val="00993F63"/>
    <w:rsid w:val="009A23FE"/>
    <w:rsid w:val="009A5B13"/>
    <w:rsid w:val="009B00B6"/>
    <w:rsid w:val="009B2DE6"/>
    <w:rsid w:val="009B5E96"/>
    <w:rsid w:val="009B6E5E"/>
    <w:rsid w:val="009C347A"/>
    <w:rsid w:val="009C44A7"/>
    <w:rsid w:val="009C55AD"/>
    <w:rsid w:val="009C7633"/>
    <w:rsid w:val="009D50CA"/>
    <w:rsid w:val="009D71DE"/>
    <w:rsid w:val="009E5901"/>
    <w:rsid w:val="009F5F69"/>
    <w:rsid w:val="00A039A7"/>
    <w:rsid w:val="00A03B1A"/>
    <w:rsid w:val="00A0741D"/>
    <w:rsid w:val="00A207FB"/>
    <w:rsid w:val="00A261C0"/>
    <w:rsid w:val="00A314E6"/>
    <w:rsid w:val="00A37E49"/>
    <w:rsid w:val="00A40DF0"/>
    <w:rsid w:val="00A61B00"/>
    <w:rsid w:val="00A6537F"/>
    <w:rsid w:val="00A65563"/>
    <w:rsid w:val="00A817DF"/>
    <w:rsid w:val="00A96284"/>
    <w:rsid w:val="00AB1918"/>
    <w:rsid w:val="00AB39A9"/>
    <w:rsid w:val="00AC10BD"/>
    <w:rsid w:val="00AC58D0"/>
    <w:rsid w:val="00AD033F"/>
    <w:rsid w:val="00AD6A8F"/>
    <w:rsid w:val="00AE000C"/>
    <w:rsid w:val="00AE394F"/>
    <w:rsid w:val="00AE6C89"/>
    <w:rsid w:val="00AF47CD"/>
    <w:rsid w:val="00AF47E2"/>
    <w:rsid w:val="00AF56E4"/>
    <w:rsid w:val="00AF57BC"/>
    <w:rsid w:val="00AF59B8"/>
    <w:rsid w:val="00AF5CBA"/>
    <w:rsid w:val="00AF6C7F"/>
    <w:rsid w:val="00B01B9B"/>
    <w:rsid w:val="00B04928"/>
    <w:rsid w:val="00B05A71"/>
    <w:rsid w:val="00B07576"/>
    <w:rsid w:val="00B10516"/>
    <w:rsid w:val="00B11FEB"/>
    <w:rsid w:val="00B165E2"/>
    <w:rsid w:val="00B25C91"/>
    <w:rsid w:val="00B2730B"/>
    <w:rsid w:val="00B30744"/>
    <w:rsid w:val="00B30AD7"/>
    <w:rsid w:val="00B30C4B"/>
    <w:rsid w:val="00B3101D"/>
    <w:rsid w:val="00B32757"/>
    <w:rsid w:val="00B354AF"/>
    <w:rsid w:val="00B42B40"/>
    <w:rsid w:val="00B4603F"/>
    <w:rsid w:val="00B51315"/>
    <w:rsid w:val="00B54113"/>
    <w:rsid w:val="00B543C2"/>
    <w:rsid w:val="00B73AAB"/>
    <w:rsid w:val="00B7791B"/>
    <w:rsid w:val="00B8139E"/>
    <w:rsid w:val="00B813F7"/>
    <w:rsid w:val="00B855F4"/>
    <w:rsid w:val="00B917F1"/>
    <w:rsid w:val="00B9752D"/>
    <w:rsid w:val="00BA1A42"/>
    <w:rsid w:val="00BA212E"/>
    <w:rsid w:val="00BB5831"/>
    <w:rsid w:val="00BB672C"/>
    <w:rsid w:val="00BB7BB8"/>
    <w:rsid w:val="00BC06DC"/>
    <w:rsid w:val="00BC1DD2"/>
    <w:rsid w:val="00BC57C2"/>
    <w:rsid w:val="00BD152D"/>
    <w:rsid w:val="00BD3420"/>
    <w:rsid w:val="00BD3D6F"/>
    <w:rsid w:val="00BD62A0"/>
    <w:rsid w:val="00BE2B93"/>
    <w:rsid w:val="00BE5CF0"/>
    <w:rsid w:val="00BE7968"/>
    <w:rsid w:val="00C01D46"/>
    <w:rsid w:val="00C0603D"/>
    <w:rsid w:val="00C0775C"/>
    <w:rsid w:val="00C12D13"/>
    <w:rsid w:val="00C201EB"/>
    <w:rsid w:val="00C36AC0"/>
    <w:rsid w:val="00C37F42"/>
    <w:rsid w:val="00C4151A"/>
    <w:rsid w:val="00C512ED"/>
    <w:rsid w:val="00C51904"/>
    <w:rsid w:val="00C56AB4"/>
    <w:rsid w:val="00C573F8"/>
    <w:rsid w:val="00C65A2F"/>
    <w:rsid w:val="00C71DBB"/>
    <w:rsid w:val="00C8263F"/>
    <w:rsid w:val="00C833EC"/>
    <w:rsid w:val="00C864C9"/>
    <w:rsid w:val="00C867D4"/>
    <w:rsid w:val="00C869AA"/>
    <w:rsid w:val="00C91179"/>
    <w:rsid w:val="00C937CD"/>
    <w:rsid w:val="00CA65B1"/>
    <w:rsid w:val="00CB162C"/>
    <w:rsid w:val="00CB614E"/>
    <w:rsid w:val="00CC4E6D"/>
    <w:rsid w:val="00CD59D8"/>
    <w:rsid w:val="00CD74D0"/>
    <w:rsid w:val="00D04058"/>
    <w:rsid w:val="00D06CA2"/>
    <w:rsid w:val="00D07CCD"/>
    <w:rsid w:val="00D13FB1"/>
    <w:rsid w:val="00D16FE9"/>
    <w:rsid w:val="00D17859"/>
    <w:rsid w:val="00D20B82"/>
    <w:rsid w:val="00D239E7"/>
    <w:rsid w:val="00D27A93"/>
    <w:rsid w:val="00D43867"/>
    <w:rsid w:val="00D44D49"/>
    <w:rsid w:val="00D4639C"/>
    <w:rsid w:val="00D464F2"/>
    <w:rsid w:val="00D50F56"/>
    <w:rsid w:val="00D524CD"/>
    <w:rsid w:val="00D61341"/>
    <w:rsid w:val="00D620B6"/>
    <w:rsid w:val="00D97213"/>
    <w:rsid w:val="00D97992"/>
    <w:rsid w:val="00DA0243"/>
    <w:rsid w:val="00DA5507"/>
    <w:rsid w:val="00DA6853"/>
    <w:rsid w:val="00DC160F"/>
    <w:rsid w:val="00DC1EA2"/>
    <w:rsid w:val="00DC512F"/>
    <w:rsid w:val="00DD7DAA"/>
    <w:rsid w:val="00DE5F5B"/>
    <w:rsid w:val="00DF0D7E"/>
    <w:rsid w:val="00DF4049"/>
    <w:rsid w:val="00E01C7F"/>
    <w:rsid w:val="00E066A4"/>
    <w:rsid w:val="00E17236"/>
    <w:rsid w:val="00E20C84"/>
    <w:rsid w:val="00E22F6B"/>
    <w:rsid w:val="00E25786"/>
    <w:rsid w:val="00E26126"/>
    <w:rsid w:val="00E26FF6"/>
    <w:rsid w:val="00E34366"/>
    <w:rsid w:val="00E4012F"/>
    <w:rsid w:val="00E41F28"/>
    <w:rsid w:val="00E41F63"/>
    <w:rsid w:val="00E446D7"/>
    <w:rsid w:val="00E46F25"/>
    <w:rsid w:val="00E50777"/>
    <w:rsid w:val="00E5175C"/>
    <w:rsid w:val="00E5319F"/>
    <w:rsid w:val="00E54DB0"/>
    <w:rsid w:val="00E62766"/>
    <w:rsid w:val="00E64227"/>
    <w:rsid w:val="00E64D7C"/>
    <w:rsid w:val="00E66D7D"/>
    <w:rsid w:val="00E74916"/>
    <w:rsid w:val="00E834A0"/>
    <w:rsid w:val="00E844CF"/>
    <w:rsid w:val="00E849A8"/>
    <w:rsid w:val="00E86C0D"/>
    <w:rsid w:val="00E87F3A"/>
    <w:rsid w:val="00E96A03"/>
    <w:rsid w:val="00E97649"/>
    <w:rsid w:val="00E97B01"/>
    <w:rsid w:val="00E97D62"/>
    <w:rsid w:val="00EA38A6"/>
    <w:rsid w:val="00EA3DB8"/>
    <w:rsid w:val="00EA4486"/>
    <w:rsid w:val="00EA65BE"/>
    <w:rsid w:val="00EB47F1"/>
    <w:rsid w:val="00EC6068"/>
    <w:rsid w:val="00EF0699"/>
    <w:rsid w:val="00EF75E4"/>
    <w:rsid w:val="00EF7C5D"/>
    <w:rsid w:val="00F12035"/>
    <w:rsid w:val="00F1779A"/>
    <w:rsid w:val="00F20B1E"/>
    <w:rsid w:val="00F31430"/>
    <w:rsid w:val="00F36A3F"/>
    <w:rsid w:val="00F406A0"/>
    <w:rsid w:val="00F45F46"/>
    <w:rsid w:val="00F47AC5"/>
    <w:rsid w:val="00F75E7F"/>
    <w:rsid w:val="00F817F8"/>
    <w:rsid w:val="00F8345E"/>
    <w:rsid w:val="00F83BC3"/>
    <w:rsid w:val="00F90514"/>
    <w:rsid w:val="00FA2ED3"/>
    <w:rsid w:val="00FA2F6C"/>
    <w:rsid w:val="00FB1776"/>
    <w:rsid w:val="00FB7512"/>
    <w:rsid w:val="00FC0D38"/>
    <w:rsid w:val="00FC13BC"/>
    <w:rsid w:val="00FC7F34"/>
    <w:rsid w:val="00FD18B0"/>
    <w:rsid w:val="00FD5DD7"/>
    <w:rsid w:val="00FE2512"/>
    <w:rsid w:val="00FF04E3"/>
    <w:rsid w:val="00FF24E7"/>
    <w:rsid w:val="00F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009e,#ba0000"/>
    </o:shapedefaults>
    <o:shapelayout v:ext="edit">
      <o:idmap v:ext="edit" data="2"/>
    </o:shapelayout>
  </w:shapeDefaults>
  <w:decimalSymbol w:val=","/>
  <w:listSeparator w:val=";"/>
  <w14:docId w14:val="2A6F2451"/>
  <w15:docId w15:val="{F9C96705-FC9A-45D4-B0C9-EB6996D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15425"/>
    <w:rPr>
      <w:sz w:val="24"/>
      <w:szCs w:val="24"/>
    </w:rPr>
  </w:style>
  <w:style w:type="paragraph" w:styleId="Rubrik1">
    <w:name w:val="heading 1"/>
    <w:next w:val="Brdtext"/>
    <w:link w:val="Rubrik1Char"/>
    <w:qFormat/>
    <w:rsid w:val="00385C71"/>
    <w:pPr>
      <w:keepNext/>
      <w:pageBreakBefore/>
      <w:numPr>
        <w:numId w:val="17"/>
      </w:numPr>
      <w:spacing w:before="360" w:after="240"/>
      <w:ind w:left="1134" w:hanging="1134"/>
      <w:outlineLvl w:val="0"/>
    </w:pPr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styleId="Rubrik2">
    <w:name w:val="heading 2"/>
    <w:basedOn w:val="Rubrik1"/>
    <w:next w:val="Brdtext"/>
    <w:link w:val="Rubrik2Char"/>
    <w:qFormat/>
    <w:rsid w:val="00385C71"/>
    <w:pPr>
      <w:pageBreakBefore w:val="0"/>
      <w:numPr>
        <w:ilvl w:val="1"/>
      </w:numPr>
      <w:ind w:left="1134" w:hanging="1134"/>
      <w:outlineLvl w:val="1"/>
    </w:pPr>
    <w:rPr>
      <w:b w:val="0"/>
      <w:bCs w:val="0"/>
      <w:iCs/>
      <w:spacing w:val="10"/>
      <w:sz w:val="28"/>
      <w:szCs w:val="28"/>
    </w:rPr>
  </w:style>
  <w:style w:type="paragraph" w:styleId="Rubrik3">
    <w:name w:val="heading 3"/>
    <w:basedOn w:val="Rubrik1"/>
    <w:next w:val="Brdtext"/>
    <w:link w:val="Rubrik3Char"/>
    <w:qFormat/>
    <w:rsid w:val="004072C5"/>
    <w:pPr>
      <w:pageBreakBefore w:val="0"/>
      <w:numPr>
        <w:ilvl w:val="2"/>
      </w:numPr>
      <w:spacing w:before="240" w:after="120"/>
      <w:ind w:left="1134" w:hanging="1134"/>
      <w:outlineLvl w:val="2"/>
    </w:pPr>
    <w:rPr>
      <w:bCs w:val="0"/>
      <w:spacing w:val="10"/>
      <w:sz w:val="24"/>
    </w:rPr>
  </w:style>
  <w:style w:type="paragraph" w:styleId="Rubrik4">
    <w:name w:val="heading 4"/>
    <w:basedOn w:val="Normal"/>
    <w:next w:val="Brdtext"/>
    <w:rsid w:val="000F6E52"/>
    <w:pPr>
      <w:keepNext/>
      <w:numPr>
        <w:ilvl w:val="3"/>
        <w:numId w:val="17"/>
      </w:numPr>
      <w:tabs>
        <w:tab w:val="num" w:pos="864"/>
      </w:tabs>
      <w:spacing w:before="240" w:after="120"/>
      <w:outlineLvl w:val="3"/>
    </w:pPr>
    <w:rPr>
      <w:rFonts w:ascii="Verdana" w:hAnsi="Verdana"/>
      <w:b/>
      <w:bCs/>
      <w:sz w:val="22"/>
      <w:szCs w:val="28"/>
    </w:rPr>
  </w:style>
  <w:style w:type="paragraph" w:styleId="Rubrik5">
    <w:name w:val="heading 5"/>
    <w:basedOn w:val="Normal"/>
    <w:next w:val="Brdtext"/>
    <w:rsid w:val="000F6E52"/>
    <w:pPr>
      <w:numPr>
        <w:ilvl w:val="4"/>
        <w:numId w:val="17"/>
      </w:numPr>
      <w:tabs>
        <w:tab w:val="num" w:pos="1008"/>
      </w:tabs>
      <w:spacing w:before="240" w:after="60"/>
      <w:outlineLvl w:val="4"/>
    </w:pPr>
    <w:rPr>
      <w:rFonts w:ascii="Verdana" w:hAnsi="Verdana"/>
      <w:bCs/>
      <w:iCs/>
      <w:sz w:val="22"/>
      <w:szCs w:val="26"/>
    </w:rPr>
  </w:style>
  <w:style w:type="paragraph" w:styleId="Rubrik6">
    <w:name w:val="heading 6"/>
    <w:basedOn w:val="Normal"/>
    <w:next w:val="Brdtext"/>
    <w:rsid w:val="000F6E52"/>
    <w:pPr>
      <w:numPr>
        <w:ilvl w:val="5"/>
        <w:numId w:val="17"/>
      </w:numPr>
      <w:tabs>
        <w:tab w:val="num" w:pos="1152"/>
      </w:tabs>
      <w:spacing w:before="240" w:after="120"/>
      <w:outlineLvl w:val="5"/>
    </w:pPr>
    <w:rPr>
      <w:rFonts w:ascii="Verdana" w:hAnsi="Verdana"/>
      <w:bCs/>
      <w:sz w:val="22"/>
      <w:szCs w:val="22"/>
    </w:rPr>
  </w:style>
  <w:style w:type="paragraph" w:styleId="Rubrik7">
    <w:name w:val="heading 7"/>
    <w:basedOn w:val="Normal"/>
    <w:next w:val="Normal"/>
    <w:rsid w:val="000F6E52"/>
    <w:pPr>
      <w:numPr>
        <w:ilvl w:val="6"/>
        <w:numId w:val="17"/>
      </w:numPr>
      <w:tabs>
        <w:tab w:val="num" w:pos="1296"/>
      </w:tabs>
      <w:spacing w:before="240" w:after="60"/>
      <w:outlineLvl w:val="6"/>
    </w:pPr>
    <w:rPr>
      <w:sz w:val="22"/>
    </w:rPr>
  </w:style>
  <w:style w:type="paragraph" w:styleId="Rubrik8">
    <w:name w:val="heading 8"/>
    <w:basedOn w:val="Normal"/>
    <w:next w:val="Normal"/>
    <w:rsid w:val="000F6E52"/>
    <w:pPr>
      <w:numPr>
        <w:ilvl w:val="7"/>
        <w:numId w:val="17"/>
      </w:numPr>
      <w:tabs>
        <w:tab w:val="num" w:pos="1440"/>
      </w:tabs>
      <w:spacing w:before="240" w:after="60"/>
      <w:outlineLvl w:val="7"/>
    </w:pPr>
    <w:rPr>
      <w:iCs/>
      <w:sz w:val="22"/>
    </w:rPr>
  </w:style>
  <w:style w:type="paragraph" w:styleId="Rubrik9">
    <w:name w:val="heading 9"/>
    <w:basedOn w:val="Normal"/>
    <w:next w:val="Normal"/>
    <w:rsid w:val="000F6E52"/>
    <w:pPr>
      <w:numPr>
        <w:ilvl w:val="8"/>
        <w:numId w:val="17"/>
      </w:numPr>
      <w:tabs>
        <w:tab w:val="num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Statistikkonsulterna">
    <w:name w:val="Statistikkonsulterna"/>
    <w:basedOn w:val="Normaltabell"/>
    <w:rsid w:val="00945D5A"/>
    <w:pPr>
      <w:jc w:val="right"/>
    </w:pPr>
    <w:rPr>
      <w:rFonts w:ascii="Arial" w:hAnsi="Arial"/>
      <w:sz w:val="16"/>
    </w:rPr>
    <w:tblPr>
      <w:jc w:val="center"/>
      <w:tblBorders>
        <w:top w:val="single" w:sz="8" w:space="0" w:color="808080"/>
        <w:bottom w:val="single" w:sz="8" w:space="0" w:color="808080"/>
      </w:tblBorders>
    </w:tblPr>
    <w:trPr>
      <w:jc w:val="center"/>
    </w:trPr>
    <w:tcPr>
      <w:tcMar>
        <w:top w:w="28" w:type="dxa"/>
        <w:bottom w:w="28" w:type="dxa"/>
      </w:tcMar>
      <w:vAlign w:val="center"/>
    </w:tcPr>
    <w:tblStylePr w:type="firstRow">
      <w:rPr>
        <w:b/>
        <w:i/>
        <w:sz w:val="18"/>
      </w:rPr>
      <w:tblPr/>
      <w:tcPr>
        <w:tcBorders>
          <w:top w:val="single" w:sz="8" w:space="0" w:color="808080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sz w:val="18"/>
      </w:rPr>
      <w:tblPr/>
      <w:tcPr>
        <w:tcBorders>
          <w:top w:val="single" w:sz="6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</w:rPr>
      <w:tblPr/>
      <w:tcPr>
        <w:tcBorders>
          <w:top w:val="nil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eskrivning">
    <w:name w:val="caption"/>
    <w:basedOn w:val="Normal"/>
    <w:next w:val="Normal"/>
    <w:link w:val="BeskrivningChar"/>
    <w:rsid w:val="00815729"/>
    <w:pPr>
      <w:spacing w:before="360" w:after="240"/>
    </w:pPr>
    <w:rPr>
      <w:rFonts w:ascii="Garamond" w:hAnsi="Garamond"/>
      <w:b/>
      <w:bCs/>
      <w:i/>
      <w:sz w:val="20"/>
      <w:szCs w:val="20"/>
    </w:rPr>
  </w:style>
  <w:style w:type="character" w:customStyle="1" w:styleId="Tabellvnsterkolumnundergrupp">
    <w:name w:val="Tabell vänster kolumn undergrupp"/>
    <w:basedOn w:val="Standardstycketeckensnitt"/>
    <w:rsid w:val="00515425"/>
    <w:rPr>
      <w:rFonts w:ascii="Arial" w:hAnsi="Arial"/>
      <w:bCs/>
      <w:i/>
      <w:iCs/>
      <w:sz w:val="16"/>
    </w:rPr>
  </w:style>
  <w:style w:type="character" w:customStyle="1" w:styleId="Tabellvrdenundergrupp">
    <w:name w:val="Tabellvärden undergrupp"/>
    <w:basedOn w:val="Standardstycketeckensnitt"/>
    <w:rsid w:val="00515425"/>
    <w:rPr>
      <w:rFonts w:ascii="Arial" w:hAnsi="Arial"/>
      <w:i/>
      <w:iCs/>
      <w:sz w:val="16"/>
    </w:rPr>
  </w:style>
  <w:style w:type="paragraph" w:customStyle="1" w:styleId="Normal1">
    <w:name w:val="Normal 1"/>
    <w:basedOn w:val="Normal"/>
    <w:link w:val="Normal1Char"/>
    <w:rsid w:val="0048149D"/>
    <w:pPr>
      <w:spacing w:after="120"/>
    </w:pPr>
    <w:rPr>
      <w:rFonts w:ascii="Garamond" w:hAnsi="Garamond"/>
      <w:sz w:val="22"/>
      <w:szCs w:val="20"/>
    </w:rPr>
  </w:style>
  <w:style w:type="character" w:customStyle="1" w:styleId="Rubrik2Char">
    <w:name w:val="Rubrik 2 Char"/>
    <w:basedOn w:val="Standardstycketeckensnitt"/>
    <w:link w:val="Rubrik2"/>
    <w:rsid w:val="00385C71"/>
    <w:rPr>
      <w:rFonts w:ascii="Helvetica" w:hAnsi="Helvetica" w:cs="Arial"/>
      <w:iCs/>
      <w:spacing w:val="10"/>
      <w:kern w:val="32"/>
      <w:sz w:val="28"/>
      <w:szCs w:val="28"/>
      <w:lang w:val="en-US"/>
    </w:rPr>
  </w:style>
  <w:style w:type="character" w:customStyle="1" w:styleId="Normal1Char">
    <w:name w:val="Normal 1 Char"/>
    <w:basedOn w:val="Standardstycketeckensnitt"/>
    <w:link w:val="Normal1"/>
    <w:rsid w:val="0048149D"/>
    <w:rPr>
      <w:rFonts w:ascii="Garamond" w:hAnsi="Garamond"/>
      <w:sz w:val="22"/>
    </w:rPr>
  </w:style>
  <w:style w:type="paragraph" w:customStyle="1" w:styleId="Normal1-avstndefter12pt">
    <w:name w:val="Normal 1- avstånd efter 12pt"/>
    <w:basedOn w:val="Normal"/>
    <w:next w:val="Normal1"/>
    <w:rsid w:val="00515425"/>
    <w:pPr>
      <w:spacing w:before="240" w:after="120"/>
    </w:pPr>
    <w:rPr>
      <w:rFonts w:ascii="Garamond" w:hAnsi="Garamond"/>
      <w:sz w:val="22"/>
      <w:szCs w:val="20"/>
    </w:rPr>
  </w:style>
  <w:style w:type="paragraph" w:customStyle="1" w:styleId="Faktaruta">
    <w:name w:val="Faktaruta"/>
    <w:rsid w:val="00515425"/>
    <w:pPr>
      <w:framePr w:w="6804" w:hSpace="142" w:vSpace="284" w:wrap="notBeside" w:vAnchor="text" w:hAnchor="page" w:xAlign="center" w:y="341" w:anchorLock="1"/>
      <w:pBdr>
        <w:top w:val="single" w:sz="12" w:space="16" w:color="00009E"/>
        <w:left w:val="single" w:sz="12" w:space="16" w:color="00009E"/>
        <w:bottom w:val="single" w:sz="12" w:space="16" w:color="00009E"/>
        <w:right w:val="single" w:sz="12" w:space="16" w:color="00009E"/>
      </w:pBdr>
      <w:spacing w:before="120" w:after="120"/>
      <w:ind w:left="1134" w:right="1134"/>
    </w:pPr>
    <w:rPr>
      <w:rFonts w:ascii="Arial" w:hAnsi="Arial"/>
      <w:color w:val="00009E"/>
    </w:rPr>
  </w:style>
  <w:style w:type="paragraph" w:customStyle="1" w:styleId="Faktaruta-punktlista">
    <w:name w:val="Faktaruta - punktlista"/>
    <w:basedOn w:val="Faktaruta"/>
    <w:rsid w:val="00515425"/>
    <w:pPr>
      <w:framePr w:wrap="notBeside"/>
      <w:numPr>
        <w:numId w:val="2"/>
      </w:numPr>
      <w:spacing w:before="40" w:after="40"/>
    </w:pPr>
  </w:style>
  <w:style w:type="paragraph" w:customStyle="1" w:styleId="Exempeltext">
    <w:name w:val="Exempeltext"/>
    <w:basedOn w:val="Normal"/>
    <w:next w:val="Normal"/>
    <w:rsid w:val="00515425"/>
    <w:pPr>
      <w:spacing w:before="200" w:after="200"/>
      <w:ind w:left="851" w:right="851"/>
    </w:pPr>
    <w:rPr>
      <w:rFonts w:ascii="Garamond" w:hAnsi="Garamond"/>
      <w:i/>
      <w:sz w:val="22"/>
      <w:szCs w:val="20"/>
    </w:rPr>
  </w:style>
  <w:style w:type="paragraph" w:styleId="Fotnotstext">
    <w:name w:val="footnote text"/>
    <w:basedOn w:val="Normal"/>
    <w:semiHidden/>
    <w:rsid w:val="007C19A4"/>
    <w:rPr>
      <w:rFonts w:ascii="Cambria" w:hAnsi="Cambria"/>
      <w:i/>
      <w:sz w:val="20"/>
      <w:szCs w:val="20"/>
    </w:rPr>
  </w:style>
  <w:style w:type="character" w:styleId="Fotnotsreferens">
    <w:name w:val="footnote reference"/>
    <w:basedOn w:val="Standardstycketeckensnitt"/>
    <w:semiHidden/>
    <w:rsid w:val="00515425"/>
    <w:rPr>
      <w:vertAlign w:val="superscript"/>
    </w:rPr>
  </w:style>
  <w:style w:type="paragraph" w:styleId="Numreradlista4">
    <w:name w:val="List Number 4"/>
    <w:basedOn w:val="Normal"/>
    <w:rsid w:val="003247D3"/>
    <w:pPr>
      <w:numPr>
        <w:numId w:val="3"/>
      </w:numPr>
      <w:spacing w:before="40" w:after="40"/>
    </w:pPr>
    <w:rPr>
      <w:rFonts w:ascii="Garamond" w:hAnsi="Garamond"/>
      <w:sz w:val="22"/>
      <w:szCs w:val="20"/>
    </w:rPr>
  </w:style>
  <w:style w:type="paragraph" w:customStyle="1" w:styleId="Punktlista1">
    <w:name w:val="Punktlista 1"/>
    <w:basedOn w:val="Normal"/>
    <w:qFormat/>
    <w:rsid w:val="00385C71"/>
    <w:pPr>
      <w:numPr>
        <w:numId w:val="5"/>
      </w:numPr>
      <w:spacing w:before="40" w:after="40"/>
      <w:ind w:left="1134" w:hanging="567"/>
    </w:pPr>
    <w:rPr>
      <w:rFonts w:ascii="Cambria" w:hAnsi="Cambria"/>
      <w:szCs w:val="20"/>
      <w:lang w:val="en-US"/>
    </w:rPr>
  </w:style>
  <w:style w:type="paragraph" w:customStyle="1" w:styleId="Punktlista2-medindrag">
    <w:name w:val="Punktlista 2 - med indrag"/>
    <w:basedOn w:val="Punktlista1"/>
    <w:rsid w:val="003247D3"/>
    <w:pPr>
      <w:numPr>
        <w:numId w:val="4"/>
      </w:numPr>
      <w:tabs>
        <w:tab w:val="left" w:pos="1497"/>
      </w:tabs>
    </w:pPr>
    <w:rPr>
      <w:i/>
      <w:sz w:val="20"/>
    </w:rPr>
  </w:style>
  <w:style w:type="character" w:styleId="Hyperlnk">
    <w:name w:val="Hyperlink"/>
    <w:basedOn w:val="Standardstycketeckensnitt"/>
    <w:uiPriority w:val="99"/>
    <w:rsid w:val="00BD3420"/>
    <w:rPr>
      <w:color w:val="0000FF"/>
      <w:u w:val="single"/>
    </w:rPr>
  </w:style>
  <w:style w:type="paragraph" w:styleId="Innehll2">
    <w:name w:val="toc 2"/>
    <w:next w:val="Normal"/>
    <w:autoRedefine/>
    <w:uiPriority w:val="39"/>
    <w:rsid w:val="007C19A4"/>
    <w:pPr>
      <w:tabs>
        <w:tab w:val="left" w:pos="720"/>
        <w:tab w:val="right" w:leader="dot" w:pos="9062"/>
      </w:tabs>
      <w:spacing w:before="60" w:after="60"/>
    </w:pPr>
    <w:rPr>
      <w:rFonts w:ascii="Helvetica" w:hAnsi="Helvetica"/>
      <w:iCs/>
      <w:noProof/>
      <w:color w:val="333333"/>
      <w:szCs w:val="28"/>
    </w:rPr>
  </w:style>
  <w:style w:type="paragraph" w:customStyle="1" w:styleId="RubrikSammanfochinnehll">
    <w:name w:val="Rubrik Sammanf. och innehåll"/>
    <w:next w:val="Normal1"/>
    <w:link w:val="RubrikSammanfochinnehllChar"/>
    <w:rsid w:val="00BD3420"/>
    <w:pPr>
      <w:spacing w:before="480" w:after="240"/>
    </w:pPr>
    <w:rPr>
      <w:rFonts w:ascii="Arial" w:hAnsi="Arial"/>
      <w:b/>
      <w:color w:val="00009E"/>
      <w:spacing w:val="20"/>
      <w:sz w:val="36"/>
    </w:rPr>
  </w:style>
  <w:style w:type="paragraph" w:styleId="Innehll1">
    <w:name w:val="toc 1"/>
    <w:next w:val="Normal"/>
    <w:autoRedefine/>
    <w:uiPriority w:val="39"/>
    <w:rsid w:val="007C19A4"/>
    <w:pPr>
      <w:tabs>
        <w:tab w:val="left" w:pos="720"/>
        <w:tab w:val="right" w:leader="dot" w:pos="9062"/>
      </w:tabs>
      <w:spacing w:before="240"/>
    </w:pPr>
    <w:rPr>
      <w:rFonts w:ascii="Helvetica" w:hAnsi="Helvetica"/>
      <w:b/>
      <w:noProof/>
      <w:spacing w:val="20"/>
      <w:sz w:val="22"/>
    </w:rPr>
  </w:style>
  <w:style w:type="paragraph" w:styleId="Innehll3">
    <w:name w:val="toc 3"/>
    <w:next w:val="Normal"/>
    <w:autoRedefine/>
    <w:uiPriority w:val="39"/>
    <w:qFormat/>
    <w:rsid w:val="00385C71"/>
    <w:pPr>
      <w:tabs>
        <w:tab w:val="left" w:pos="709"/>
        <w:tab w:val="right" w:leader="dot" w:pos="9061"/>
      </w:tabs>
    </w:pPr>
    <w:rPr>
      <w:rFonts w:ascii="Helvetica" w:hAnsi="Helvetica"/>
      <w:i/>
      <w:iCs/>
      <w:noProof/>
      <w:color w:val="333333"/>
      <w:sz w:val="18"/>
    </w:rPr>
  </w:style>
  <w:style w:type="paragraph" w:styleId="Sidhuvud">
    <w:name w:val="header"/>
    <w:basedOn w:val="Normal"/>
    <w:link w:val="SidhuvudChar"/>
    <w:uiPriority w:val="99"/>
    <w:rsid w:val="005F2F68"/>
    <w:pPr>
      <w:tabs>
        <w:tab w:val="center" w:pos="4536"/>
        <w:tab w:val="right" w:pos="9072"/>
      </w:tabs>
      <w:spacing w:after="240"/>
    </w:pPr>
    <w:rPr>
      <w:rFonts w:ascii="Helvetica" w:hAnsi="Helvetica"/>
      <w:sz w:val="20"/>
    </w:rPr>
  </w:style>
  <w:style w:type="paragraph" w:styleId="Sidfot">
    <w:name w:val="footer"/>
    <w:basedOn w:val="Normal"/>
    <w:link w:val="SidfotChar"/>
    <w:rsid w:val="005F2F68"/>
    <w:pPr>
      <w:tabs>
        <w:tab w:val="center" w:pos="4536"/>
        <w:tab w:val="right" w:pos="9072"/>
      </w:tabs>
    </w:pPr>
    <w:rPr>
      <w:rFonts w:ascii="Helvetica" w:hAnsi="Helvetica"/>
      <w:sz w:val="20"/>
    </w:rPr>
  </w:style>
  <w:style w:type="character" w:styleId="Sidnummer">
    <w:name w:val="page number"/>
    <w:basedOn w:val="Standardstycketeckensnitt"/>
    <w:rsid w:val="00BD3420"/>
    <w:rPr>
      <w:color w:val="FFFFFF"/>
      <w:sz w:val="22"/>
    </w:rPr>
  </w:style>
  <w:style w:type="paragraph" w:customStyle="1" w:styleId="Framsida-Huvudrubrik">
    <w:name w:val="Framsida - Huvudrubrik"/>
    <w:rsid w:val="00BD3420"/>
    <w:pPr>
      <w:jc w:val="right"/>
    </w:pPr>
    <w:rPr>
      <w:rFonts w:ascii="Arial" w:hAnsi="Arial"/>
      <w:b/>
      <w:color w:val="00009E"/>
      <w:spacing w:val="30"/>
      <w:sz w:val="96"/>
    </w:rPr>
  </w:style>
  <w:style w:type="paragraph" w:customStyle="1" w:styleId="Framsida-Underrubrik">
    <w:name w:val="Framsida - Underrubrik"/>
    <w:basedOn w:val="Framsida-Huvudrubrik"/>
    <w:rsid w:val="00BD3420"/>
    <w:rPr>
      <w:bCs/>
      <w:spacing w:val="20"/>
      <w:sz w:val="56"/>
    </w:rPr>
  </w:style>
  <w:style w:type="paragraph" w:customStyle="1" w:styleId="Sidfotfrstavnster">
    <w:name w:val="Sidfot första vänster"/>
    <w:basedOn w:val="Normal"/>
    <w:rsid w:val="00BD3420"/>
    <w:rPr>
      <w:rFonts w:ascii="Arial" w:hAnsi="Arial"/>
      <w:color w:val="00009E"/>
      <w:sz w:val="18"/>
      <w:szCs w:val="20"/>
      <w:lang w:val="en-GB"/>
    </w:rPr>
  </w:style>
  <w:style w:type="paragraph" w:customStyle="1" w:styleId="Sidfotfrstahger">
    <w:name w:val="Sidfot första höger"/>
    <w:basedOn w:val="Normal"/>
    <w:rsid w:val="00BD3420"/>
    <w:pPr>
      <w:jc w:val="right"/>
    </w:pPr>
    <w:rPr>
      <w:rFonts w:ascii="Arial" w:hAnsi="Arial"/>
      <w:color w:val="00009E"/>
      <w:sz w:val="18"/>
      <w:szCs w:val="20"/>
      <w:lang w:val="en-GB"/>
    </w:rPr>
  </w:style>
  <w:style w:type="paragraph" w:styleId="Brdtext">
    <w:name w:val="Body Text"/>
    <w:basedOn w:val="Normal"/>
    <w:link w:val="BrdtextChar"/>
    <w:qFormat/>
    <w:rsid w:val="007C19A4"/>
    <w:pPr>
      <w:spacing w:before="120" w:after="120"/>
    </w:pPr>
    <w:rPr>
      <w:rFonts w:ascii="Cambria" w:hAnsi="Cambria"/>
    </w:rPr>
  </w:style>
  <w:style w:type="paragraph" w:customStyle="1" w:styleId="Tabellvreradvnsterjusterat">
    <w:name w:val="Tabell övre rad vänsterjusterat"/>
    <w:basedOn w:val="Normal"/>
    <w:autoRedefine/>
    <w:rsid w:val="00A261C0"/>
    <w:pPr>
      <w:spacing w:before="60" w:after="60"/>
    </w:pPr>
    <w:rPr>
      <w:rFonts w:ascii="Arial" w:hAnsi="Arial"/>
      <w:b/>
      <w:i/>
      <w:sz w:val="18"/>
      <w:szCs w:val="18"/>
    </w:rPr>
  </w:style>
  <w:style w:type="paragraph" w:customStyle="1" w:styleId="Rubrik1-Appendix">
    <w:name w:val="Rubrik 1 - Appendix"/>
    <w:basedOn w:val="Rubrik1"/>
    <w:next w:val="Normal1"/>
    <w:rsid w:val="00643E4A"/>
    <w:pPr>
      <w:numPr>
        <w:numId w:val="7"/>
      </w:numPr>
      <w:tabs>
        <w:tab w:val="clear" w:pos="1440"/>
        <w:tab w:val="left" w:pos="1134"/>
        <w:tab w:val="left" w:pos="2835"/>
      </w:tabs>
    </w:pPr>
    <w:rPr>
      <w:rFonts w:cs="Times New Roman"/>
      <w:bCs w:val="0"/>
      <w:szCs w:val="20"/>
    </w:rPr>
  </w:style>
  <w:style w:type="paragraph" w:customStyle="1" w:styleId="Rubrik1-Bilaga">
    <w:name w:val="Rubrik 1 - Bilaga"/>
    <w:basedOn w:val="Rubrik1"/>
    <w:next w:val="Normal1"/>
    <w:rsid w:val="00146B04"/>
    <w:pPr>
      <w:numPr>
        <w:numId w:val="8"/>
      </w:numPr>
      <w:tabs>
        <w:tab w:val="left" w:pos="1134"/>
      </w:tabs>
    </w:pPr>
    <w:rPr>
      <w:rFonts w:cs="Times New Roman"/>
      <w:bCs w:val="0"/>
      <w:szCs w:val="20"/>
    </w:rPr>
  </w:style>
  <w:style w:type="paragraph" w:customStyle="1" w:styleId="Rubrik2-Bilaga">
    <w:name w:val="Rubrik 2 - Bilaga"/>
    <w:basedOn w:val="Rubrik2"/>
    <w:next w:val="Normal1"/>
    <w:rsid w:val="00146B04"/>
    <w:pPr>
      <w:numPr>
        <w:numId w:val="9"/>
      </w:numPr>
      <w:tabs>
        <w:tab w:val="left" w:pos="1134"/>
      </w:tabs>
    </w:pPr>
    <w:rPr>
      <w:rFonts w:cs="Times New Roman"/>
      <w:iCs w:val="0"/>
      <w:szCs w:val="20"/>
    </w:rPr>
  </w:style>
  <w:style w:type="character" w:customStyle="1" w:styleId="Tabellvrdenfet">
    <w:name w:val="Tabellvärden fet"/>
    <w:basedOn w:val="Standardstycketeckensnitt"/>
    <w:rsid w:val="00803440"/>
    <w:rPr>
      <w:rFonts w:ascii="Arial" w:hAnsi="Arial"/>
      <w:b/>
      <w:bCs/>
      <w:sz w:val="16"/>
    </w:rPr>
  </w:style>
  <w:style w:type="paragraph" w:customStyle="1" w:styleId="Normal1utanavstnd">
    <w:name w:val="Normal 1 utan avstånd"/>
    <w:basedOn w:val="Normal1"/>
    <w:rsid w:val="00AF56E4"/>
    <w:pPr>
      <w:spacing w:after="0"/>
    </w:pPr>
  </w:style>
  <w:style w:type="paragraph" w:customStyle="1" w:styleId="Formelformat">
    <w:name w:val="Formelformat"/>
    <w:basedOn w:val="Normal1"/>
    <w:rsid w:val="007C19A4"/>
    <w:pPr>
      <w:keepLines/>
      <w:tabs>
        <w:tab w:val="center" w:pos="4536"/>
        <w:tab w:val="right" w:pos="9072"/>
      </w:tabs>
      <w:spacing w:before="240" w:after="240"/>
      <w:jc w:val="center"/>
    </w:pPr>
    <w:rPr>
      <w:rFonts w:ascii="Helvetica" w:hAnsi="Helvetica"/>
      <w:sz w:val="20"/>
    </w:rPr>
  </w:style>
  <w:style w:type="character" w:customStyle="1" w:styleId="RubrikSammanfochinnehllChar">
    <w:name w:val="Rubrik Sammanf. och innehåll Char"/>
    <w:basedOn w:val="Standardstycketeckensnitt"/>
    <w:link w:val="RubrikSammanfochinnehll"/>
    <w:rsid w:val="0047161B"/>
    <w:rPr>
      <w:rFonts w:ascii="Arial" w:hAnsi="Arial"/>
      <w:b/>
      <w:color w:val="00009E"/>
      <w:spacing w:val="20"/>
      <w:sz w:val="36"/>
      <w:lang w:val="sv-SE" w:eastAsia="sv-SE" w:bidi="ar-SA"/>
    </w:rPr>
  </w:style>
  <w:style w:type="paragraph" w:customStyle="1" w:styleId="TabellOchFigur">
    <w:name w:val="TabellOchFigur"/>
    <w:basedOn w:val="Normal"/>
    <w:next w:val="Brdtext"/>
    <w:rsid w:val="000F6E52"/>
    <w:pPr>
      <w:spacing w:before="120" w:after="120"/>
      <w:jc w:val="center"/>
    </w:pPr>
    <w:rPr>
      <w:sz w:val="22"/>
    </w:rPr>
  </w:style>
  <w:style w:type="table" w:styleId="Tabellrutnt">
    <w:name w:val="Table Grid"/>
    <w:basedOn w:val="Normaltabell"/>
    <w:rsid w:val="000F6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next w:val="Normal"/>
    <w:rsid w:val="000F6E52"/>
    <w:pPr>
      <w:jc w:val="center"/>
    </w:pPr>
    <w:rPr>
      <w:b/>
      <w:bCs/>
      <w:sz w:val="22"/>
      <w:lang w:val="en-GB"/>
    </w:rPr>
  </w:style>
  <w:style w:type="paragraph" w:styleId="Rubrik">
    <w:name w:val="Title"/>
    <w:basedOn w:val="Normal"/>
    <w:rsid w:val="00E41F28"/>
    <w:pPr>
      <w:pageBreakBefore/>
      <w:pBdr>
        <w:bottom w:val="single" w:sz="4" w:space="1" w:color="auto"/>
      </w:pBdr>
      <w:spacing w:before="360" w:after="360"/>
      <w:outlineLvl w:val="0"/>
    </w:pPr>
    <w:rPr>
      <w:rFonts w:ascii="Verdana" w:hAnsi="Verdana" w:cs="Arial"/>
      <w:b/>
      <w:bCs/>
      <w:kern w:val="28"/>
      <w:szCs w:val="32"/>
    </w:rPr>
  </w:style>
  <w:style w:type="paragraph" w:styleId="Ballongtext">
    <w:name w:val="Balloon Text"/>
    <w:basedOn w:val="Normal"/>
    <w:link w:val="BallongtextChar"/>
    <w:rsid w:val="00907AE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907AE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48149D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48149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766A45" w:themeColor="accent1" w:themeShade="BF"/>
      <w:spacing w:val="0"/>
      <w:kern w:val="0"/>
      <w:sz w:val="28"/>
      <w:szCs w:val="28"/>
    </w:rPr>
  </w:style>
  <w:style w:type="table" w:styleId="Enkeltabell2">
    <w:name w:val="Table Simple 2"/>
    <w:basedOn w:val="Normaltabell"/>
    <w:rsid w:val="004D2F8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Kommentarsreferens">
    <w:name w:val="annotation reference"/>
    <w:basedOn w:val="Standardstycketeckensnitt"/>
    <w:rsid w:val="00BB672C"/>
    <w:rPr>
      <w:sz w:val="16"/>
      <w:szCs w:val="16"/>
    </w:rPr>
  </w:style>
  <w:style w:type="paragraph" w:styleId="Kommentarer">
    <w:name w:val="annotation text"/>
    <w:basedOn w:val="Normal"/>
    <w:link w:val="KommentarerChar"/>
    <w:rsid w:val="00BB672C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BB672C"/>
  </w:style>
  <w:style w:type="paragraph" w:styleId="Kommentarsmne">
    <w:name w:val="annotation subject"/>
    <w:basedOn w:val="Kommentarer"/>
    <w:next w:val="Kommentarer"/>
    <w:link w:val="KommentarsmneChar"/>
    <w:rsid w:val="00BB672C"/>
    <w:rPr>
      <w:b/>
      <w:bCs/>
    </w:rPr>
  </w:style>
  <w:style w:type="character" w:customStyle="1" w:styleId="KommentarsmneChar">
    <w:name w:val="Kommentarsämne Char"/>
    <w:basedOn w:val="KommentarerChar"/>
    <w:link w:val="Kommentarsmne"/>
    <w:rsid w:val="00BB672C"/>
    <w:rPr>
      <w:b/>
      <w:bCs/>
    </w:rPr>
  </w:style>
  <w:style w:type="table" w:styleId="Tabellmed3D-effekter3">
    <w:name w:val="Table 3D effects 3"/>
    <w:basedOn w:val="Normaltabell"/>
    <w:rsid w:val="005D59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rsid w:val="005D59C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verVnster">
    <w:name w:val="TabÖverVänster"/>
    <w:basedOn w:val="Normal1"/>
    <w:link w:val="TabverVnsterChar"/>
    <w:qFormat/>
    <w:rsid w:val="00460739"/>
    <w:pPr>
      <w:spacing w:before="120"/>
    </w:pPr>
    <w:rPr>
      <w:rFonts w:ascii="Helvetica" w:hAnsi="Helvetica"/>
      <w:b/>
      <w:sz w:val="24"/>
    </w:rPr>
  </w:style>
  <w:style w:type="paragraph" w:customStyle="1" w:styleId="TabKolumnMitten1">
    <w:name w:val="TabKolumnMitten1"/>
    <w:basedOn w:val="TabverVnster"/>
    <w:link w:val="TabKolumnMitten1Char"/>
    <w:qFormat/>
    <w:rsid w:val="00556741"/>
    <w:pPr>
      <w:jc w:val="center"/>
    </w:pPr>
    <w:rPr>
      <w:u w:val="single"/>
    </w:rPr>
  </w:style>
  <w:style w:type="character" w:customStyle="1" w:styleId="TabverVnsterChar">
    <w:name w:val="TabÖverVänster Char"/>
    <w:basedOn w:val="Normal1Char"/>
    <w:link w:val="TabverVnster"/>
    <w:rsid w:val="00460739"/>
    <w:rPr>
      <w:rFonts w:ascii="Helvetica" w:hAnsi="Helvetica"/>
      <w:b/>
      <w:sz w:val="24"/>
    </w:rPr>
  </w:style>
  <w:style w:type="paragraph" w:customStyle="1" w:styleId="TabKolumnHger">
    <w:name w:val="TabKolumnHöger"/>
    <w:basedOn w:val="TabverVnster"/>
    <w:link w:val="TabKolumnHgerChar"/>
    <w:qFormat/>
    <w:rsid w:val="00AF47CD"/>
    <w:rPr>
      <w:i/>
    </w:rPr>
  </w:style>
  <w:style w:type="character" w:customStyle="1" w:styleId="TabKolumnMitten1Char">
    <w:name w:val="TabKolumnMitten1 Char"/>
    <w:basedOn w:val="Normal1Char"/>
    <w:link w:val="TabKolumnMitten1"/>
    <w:rsid w:val="00556741"/>
    <w:rPr>
      <w:rFonts w:ascii="Helvetica" w:hAnsi="Helvetica"/>
      <w:b/>
      <w:sz w:val="24"/>
      <w:u w:val="single"/>
    </w:rPr>
  </w:style>
  <w:style w:type="paragraph" w:customStyle="1" w:styleId="TabKolumnMitten2">
    <w:name w:val="TabKolumnMitten2"/>
    <w:basedOn w:val="TabverVnster"/>
    <w:link w:val="TabKolumnMitten2Char"/>
    <w:qFormat/>
    <w:rsid w:val="00D97213"/>
    <w:pPr>
      <w:jc w:val="center"/>
    </w:pPr>
    <w:rPr>
      <w:b w:val="0"/>
      <w:sz w:val="20"/>
    </w:rPr>
  </w:style>
  <w:style w:type="character" w:customStyle="1" w:styleId="TabKolumnHgerChar">
    <w:name w:val="TabKolumnHöger Char"/>
    <w:basedOn w:val="TabverVnsterChar"/>
    <w:link w:val="TabKolumnHger"/>
    <w:rsid w:val="00AF47CD"/>
    <w:rPr>
      <w:rFonts w:ascii="Helvetica" w:hAnsi="Helvetica"/>
      <w:b/>
      <w:i/>
      <w:sz w:val="24"/>
    </w:rPr>
  </w:style>
  <w:style w:type="paragraph" w:customStyle="1" w:styleId="TabRadMitten1">
    <w:name w:val="TabRadMitten1"/>
    <w:basedOn w:val="TabKolumnMitten2"/>
    <w:next w:val="TabKolumnMitten2"/>
    <w:link w:val="TabRadMitten1Char"/>
    <w:qFormat/>
    <w:rsid w:val="00D13FB1"/>
    <w:pPr>
      <w:jc w:val="left"/>
    </w:pPr>
  </w:style>
  <w:style w:type="character" w:customStyle="1" w:styleId="TabKolumnMitten2Char">
    <w:name w:val="TabKolumnMitten2 Char"/>
    <w:basedOn w:val="TabverVnsterChar"/>
    <w:link w:val="TabKolumnMitten2"/>
    <w:rsid w:val="00D97213"/>
    <w:rPr>
      <w:rFonts w:ascii="Helvetica" w:hAnsi="Helvetica"/>
      <w:b w:val="0"/>
      <w:sz w:val="24"/>
    </w:rPr>
  </w:style>
  <w:style w:type="paragraph" w:customStyle="1" w:styleId="TabCell1">
    <w:name w:val="TabCell1"/>
    <w:basedOn w:val="TabRadMitten1"/>
    <w:link w:val="TabCell1Char"/>
    <w:qFormat/>
    <w:rsid w:val="00D13FB1"/>
    <w:pPr>
      <w:jc w:val="right"/>
    </w:pPr>
  </w:style>
  <w:style w:type="character" w:customStyle="1" w:styleId="TabRadMitten1Char">
    <w:name w:val="TabRadMitten1 Char"/>
    <w:basedOn w:val="TabKolumnMitten2Char"/>
    <w:link w:val="TabRadMitten1"/>
    <w:rsid w:val="00D13FB1"/>
    <w:rPr>
      <w:rFonts w:ascii="Helvetica" w:hAnsi="Helvetica"/>
      <w:b w:val="0"/>
      <w:sz w:val="24"/>
    </w:rPr>
  </w:style>
  <w:style w:type="paragraph" w:customStyle="1" w:styleId="TabCellHger1">
    <w:name w:val="TabCellHöger1"/>
    <w:basedOn w:val="TabRadMitten1"/>
    <w:link w:val="TabCellHger1Char"/>
    <w:qFormat/>
    <w:rsid w:val="00D13FB1"/>
    <w:rPr>
      <w:i/>
    </w:rPr>
  </w:style>
  <w:style w:type="character" w:customStyle="1" w:styleId="TabCell1Char">
    <w:name w:val="TabCell1 Char"/>
    <w:basedOn w:val="TabRadMitten1Char"/>
    <w:link w:val="TabCell1"/>
    <w:rsid w:val="00D13FB1"/>
    <w:rPr>
      <w:rFonts w:ascii="Helvetica" w:hAnsi="Helvetica"/>
      <w:b w:val="0"/>
      <w:sz w:val="24"/>
    </w:rPr>
  </w:style>
  <w:style w:type="paragraph" w:customStyle="1" w:styleId="TabRadMitten2">
    <w:name w:val="TabRadMitten2"/>
    <w:basedOn w:val="TabRadMitten1"/>
    <w:link w:val="TabRadMitten2Char"/>
    <w:qFormat/>
    <w:rsid w:val="00D13FB1"/>
    <w:pPr>
      <w:ind w:firstLine="284"/>
    </w:pPr>
    <w:rPr>
      <w:i/>
      <w:sz w:val="16"/>
    </w:rPr>
  </w:style>
  <w:style w:type="character" w:customStyle="1" w:styleId="TabCellHger1Char">
    <w:name w:val="TabCellHöger1 Char"/>
    <w:basedOn w:val="TabRadMitten1Char"/>
    <w:link w:val="TabCellHger1"/>
    <w:rsid w:val="00D13FB1"/>
    <w:rPr>
      <w:rFonts w:ascii="Helvetica" w:hAnsi="Helvetica"/>
      <w:b w:val="0"/>
      <w:i/>
      <w:sz w:val="24"/>
    </w:rPr>
  </w:style>
  <w:style w:type="paragraph" w:customStyle="1" w:styleId="TabCell2">
    <w:name w:val="TabCell2"/>
    <w:basedOn w:val="TabCell1"/>
    <w:link w:val="TabCell2Char"/>
    <w:qFormat/>
    <w:rsid w:val="00D13FB1"/>
    <w:rPr>
      <w:i/>
      <w:sz w:val="16"/>
    </w:rPr>
  </w:style>
  <w:style w:type="character" w:customStyle="1" w:styleId="TabRadMitten2Char">
    <w:name w:val="TabRadMitten2 Char"/>
    <w:basedOn w:val="TabRadMitten1Char"/>
    <w:link w:val="TabRadMitten2"/>
    <w:rsid w:val="00D13FB1"/>
    <w:rPr>
      <w:rFonts w:ascii="Helvetica" w:hAnsi="Helvetica"/>
      <w:b w:val="0"/>
      <w:i/>
      <w:sz w:val="16"/>
    </w:rPr>
  </w:style>
  <w:style w:type="paragraph" w:customStyle="1" w:styleId="TabCellHger2">
    <w:name w:val="TabCellHöger2"/>
    <w:basedOn w:val="TabCellHger1"/>
    <w:link w:val="TabCellHger2Char"/>
    <w:qFormat/>
    <w:rsid w:val="00D13FB1"/>
    <w:rPr>
      <w:sz w:val="16"/>
    </w:rPr>
  </w:style>
  <w:style w:type="character" w:customStyle="1" w:styleId="TabCell2Char">
    <w:name w:val="TabCell2 Char"/>
    <w:basedOn w:val="TabCell1Char"/>
    <w:link w:val="TabCell2"/>
    <w:rsid w:val="00D13FB1"/>
    <w:rPr>
      <w:rFonts w:ascii="Helvetica" w:hAnsi="Helvetica"/>
      <w:b w:val="0"/>
      <w:i/>
      <w:sz w:val="16"/>
    </w:rPr>
  </w:style>
  <w:style w:type="paragraph" w:customStyle="1" w:styleId="TabRadUnder">
    <w:name w:val="TabRadUnder"/>
    <w:basedOn w:val="TabRadMitten1"/>
    <w:link w:val="TabRadUnderChar"/>
    <w:qFormat/>
    <w:rsid w:val="00D13FB1"/>
    <w:rPr>
      <w:b/>
    </w:rPr>
  </w:style>
  <w:style w:type="character" w:customStyle="1" w:styleId="TabCellHger2Char">
    <w:name w:val="TabCellHöger2 Char"/>
    <w:basedOn w:val="TabCellHger1Char"/>
    <w:link w:val="TabCellHger2"/>
    <w:rsid w:val="00D13FB1"/>
    <w:rPr>
      <w:rFonts w:ascii="Helvetica" w:hAnsi="Helvetica"/>
      <w:b w:val="0"/>
      <w:i/>
      <w:sz w:val="16"/>
    </w:rPr>
  </w:style>
  <w:style w:type="paragraph" w:customStyle="1" w:styleId="TabCellUnder">
    <w:name w:val="TabCellUnder"/>
    <w:basedOn w:val="TabCell1"/>
    <w:link w:val="TabCellUnderChar"/>
    <w:qFormat/>
    <w:rsid w:val="00D13FB1"/>
    <w:rPr>
      <w:b/>
    </w:rPr>
  </w:style>
  <w:style w:type="character" w:customStyle="1" w:styleId="TabRadUnderChar">
    <w:name w:val="TabRadUnder Char"/>
    <w:basedOn w:val="TabRadMitten1Char"/>
    <w:link w:val="TabRadUnder"/>
    <w:rsid w:val="00D13FB1"/>
    <w:rPr>
      <w:rFonts w:ascii="Helvetica" w:hAnsi="Helvetica"/>
      <w:b/>
      <w:sz w:val="24"/>
    </w:rPr>
  </w:style>
  <w:style w:type="paragraph" w:customStyle="1" w:styleId="TabCellUnderHger">
    <w:name w:val="TabCellUnderHöger"/>
    <w:basedOn w:val="TabCellHger1"/>
    <w:link w:val="TabCellUnderHgerChar"/>
    <w:qFormat/>
    <w:rsid w:val="00D13FB1"/>
    <w:rPr>
      <w:b/>
    </w:rPr>
  </w:style>
  <w:style w:type="character" w:customStyle="1" w:styleId="TabCellUnderChar">
    <w:name w:val="TabCellUnder Char"/>
    <w:basedOn w:val="TabCell1Char"/>
    <w:link w:val="TabCellUnder"/>
    <w:rsid w:val="00D13FB1"/>
    <w:rPr>
      <w:rFonts w:ascii="Helvetica" w:hAnsi="Helvetica"/>
      <w:b/>
      <w:sz w:val="24"/>
    </w:rPr>
  </w:style>
  <w:style w:type="paragraph" w:customStyle="1" w:styleId="TabFigRubrik">
    <w:name w:val="TabFigRubrik"/>
    <w:basedOn w:val="Beskrivning"/>
    <w:link w:val="TabFigRubrikChar"/>
    <w:qFormat/>
    <w:rsid w:val="00C56AB4"/>
    <w:pPr>
      <w:keepNext/>
      <w:spacing w:before="0" w:after="360"/>
    </w:pPr>
    <w:rPr>
      <w:rFonts w:ascii="Helvetica" w:hAnsi="Helvetica"/>
      <w:i w:val="0"/>
      <w:sz w:val="24"/>
    </w:rPr>
  </w:style>
  <w:style w:type="character" w:customStyle="1" w:styleId="TabCellUnderHgerChar">
    <w:name w:val="TabCellUnderHöger Char"/>
    <w:basedOn w:val="TabCellHger1Char"/>
    <w:link w:val="TabCellUnderHger"/>
    <w:rsid w:val="00D13FB1"/>
    <w:rPr>
      <w:rFonts w:ascii="Helvetica" w:hAnsi="Helvetica"/>
      <w:b/>
      <w:i/>
      <w:sz w:val="24"/>
    </w:rPr>
  </w:style>
  <w:style w:type="character" w:customStyle="1" w:styleId="BeskrivningChar">
    <w:name w:val="Beskrivning Char"/>
    <w:basedOn w:val="Standardstycketeckensnitt"/>
    <w:link w:val="Beskrivning"/>
    <w:rsid w:val="00460739"/>
    <w:rPr>
      <w:rFonts w:ascii="Garamond" w:hAnsi="Garamond"/>
      <w:b/>
      <w:bCs/>
      <w:i/>
    </w:rPr>
  </w:style>
  <w:style w:type="character" w:customStyle="1" w:styleId="TabFigRubrikChar">
    <w:name w:val="TabFigRubrik Char"/>
    <w:basedOn w:val="BeskrivningChar"/>
    <w:link w:val="TabFigRubrik"/>
    <w:rsid w:val="00C56AB4"/>
    <w:rPr>
      <w:rFonts w:ascii="Helvetica" w:hAnsi="Helvetica"/>
      <w:b/>
      <w:bCs/>
      <w:i w:val="0"/>
      <w:sz w:val="24"/>
    </w:rPr>
  </w:style>
  <w:style w:type="paragraph" w:customStyle="1" w:styleId="RubrikBilaga1">
    <w:name w:val="RubrikBilaga1"/>
    <w:basedOn w:val="Rubrik1"/>
    <w:next w:val="Brdtext"/>
    <w:link w:val="RubrikBilaga1Char"/>
    <w:qFormat/>
    <w:rsid w:val="00076E3E"/>
    <w:pPr>
      <w:numPr>
        <w:numId w:val="10"/>
      </w:numPr>
      <w:spacing w:before="0"/>
      <w:ind w:left="1985" w:hanging="1985"/>
    </w:pPr>
  </w:style>
  <w:style w:type="paragraph" w:customStyle="1" w:styleId="EjNumRubrik1">
    <w:name w:val="EjNumRubrik1"/>
    <w:basedOn w:val="Rubrik1"/>
    <w:next w:val="Brdtext"/>
    <w:link w:val="EjNumRubrik1Char"/>
    <w:qFormat/>
    <w:rsid w:val="004072C5"/>
    <w:pPr>
      <w:pageBreakBefore w:val="0"/>
      <w:numPr>
        <w:numId w:val="0"/>
      </w:numPr>
      <w:ind w:left="431" w:hanging="431"/>
      <w:outlineLvl w:val="9"/>
    </w:pPr>
  </w:style>
  <w:style w:type="character" w:customStyle="1" w:styleId="Rubrik1Char">
    <w:name w:val="Rubrik 1 Char"/>
    <w:basedOn w:val="Standardstycketeckensnitt"/>
    <w:link w:val="Rubrik1"/>
    <w:rsid w:val="00385C71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character" w:customStyle="1" w:styleId="RubrikBilaga1Char">
    <w:name w:val="RubrikBilaga1 Char"/>
    <w:basedOn w:val="Rubrik1Char"/>
    <w:link w:val="RubrikBilaga1"/>
    <w:rsid w:val="00076E3E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customStyle="1" w:styleId="EjNumRubrik2">
    <w:name w:val="EjNumRubrik2"/>
    <w:basedOn w:val="Rubrik2"/>
    <w:next w:val="Brdtext"/>
    <w:link w:val="EjNumRubrik2Char"/>
    <w:qFormat/>
    <w:rsid w:val="00B4603F"/>
    <w:pPr>
      <w:numPr>
        <w:ilvl w:val="0"/>
        <w:numId w:val="0"/>
      </w:numPr>
      <w:ind w:left="432" w:hanging="432"/>
      <w:outlineLvl w:val="9"/>
    </w:pPr>
  </w:style>
  <w:style w:type="character" w:customStyle="1" w:styleId="EjNumRubrik1Char">
    <w:name w:val="EjNumRubrik1 Char"/>
    <w:basedOn w:val="Rubrik1Char"/>
    <w:link w:val="EjNumRubrik1"/>
    <w:rsid w:val="004072C5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paragraph" w:customStyle="1" w:styleId="EjNumRubrik3">
    <w:name w:val="EjNumRubrik3"/>
    <w:basedOn w:val="Rubrik3"/>
    <w:next w:val="Brdtext"/>
    <w:link w:val="EjNumRubrik3Char"/>
    <w:qFormat/>
    <w:rsid w:val="00B4603F"/>
    <w:pPr>
      <w:numPr>
        <w:ilvl w:val="0"/>
        <w:numId w:val="0"/>
      </w:numPr>
      <w:ind w:left="720" w:hanging="720"/>
      <w:outlineLvl w:val="9"/>
    </w:pPr>
  </w:style>
  <w:style w:type="character" w:customStyle="1" w:styleId="EjNumRubrik2Char">
    <w:name w:val="EjNumRubrik2 Char"/>
    <w:basedOn w:val="Rubrik2Char"/>
    <w:link w:val="EjNumRubrik2"/>
    <w:rsid w:val="00B4603F"/>
    <w:rPr>
      <w:rFonts w:ascii="Helvetica" w:hAnsi="Helvetica" w:cs="Arial"/>
      <w:iCs/>
      <w:spacing w:val="10"/>
      <w:kern w:val="32"/>
      <w:sz w:val="28"/>
      <w:szCs w:val="28"/>
      <w:lang w:val="en-US"/>
    </w:rPr>
  </w:style>
  <w:style w:type="paragraph" w:styleId="Citat">
    <w:name w:val="Quote"/>
    <w:basedOn w:val="Brdtext"/>
    <w:link w:val="CitatChar"/>
    <w:uiPriority w:val="29"/>
    <w:qFormat/>
    <w:rsid w:val="00E50777"/>
    <w:pPr>
      <w:ind w:left="851"/>
    </w:pPr>
    <w:rPr>
      <w:i/>
      <w:iCs/>
      <w:color w:val="000000" w:themeColor="text1"/>
    </w:rPr>
  </w:style>
  <w:style w:type="character" w:customStyle="1" w:styleId="Rubrik3Char">
    <w:name w:val="Rubrik 3 Char"/>
    <w:basedOn w:val="Standardstycketeckensnitt"/>
    <w:link w:val="Rubrik3"/>
    <w:rsid w:val="004072C5"/>
    <w:rPr>
      <w:rFonts w:ascii="Helvetica" w:hAnsi="Helvetica" w:cs="Arial"/>
      <w:b/>
      <w:spacing w:val="10"/>
      <w:kern w:val="32"/>
      <w:sz w:val="24"/>
      <w:szCs w:val="32"/>
      <w:lang w:val="en-US"/>
    </w:rPr>
  </w:style>
  <w:style w:type="character" w:customStyle="1" w:styleId="EjNumRubrik3Char">
    <w:name w:val="EjNumRubrik3 Char"/>
    <w:basedOn w:val="Rubrik3Char"/>
    <w:link w:val="EjNumRubrik3"/>
    <w:rsid w:val="00B4603F"/>
    <w:rPr>
      <w:rFonts w:ascii="Helvetica" w:hAnsi="Helvetica" w:cs="Arial"/>
      <w:b/>
      <w:spacing w:val="10"/>
      <w:kern w:val="32"/>
      <w:sz w:val="24"/>
      <w:szCs w:val="32"/>
      <w:lang w:val="en-US"/>
    </w:rPr>
  </w:style>
  <w:style w:type="character" w:customStyle="1" w:styleId="CitatChar">
    <w:name w:val="Citat Char"/>
    <w:basedOn w:val="Standardstycketeckensnitt"/>
    <w:link w:val="Citat"/>
    <w:uiPriority w:val="29"/>
    <w:rsid w:val="00E50777"/>
    <w:rPr>
      <w:i/>
      <w:iCs/>
      <w:color w:val="000000" w:themeColor="text1"/>
      <w:sz w:val="24"/>
      <w:szCs w:val="24"/>
    </w:rPr>
  </w:style>
  <w:style w:type="paragraph" w:customStyle="1" w:styleId="Rubrik0">
    <w:name w:val="Rubrik0"/>
    <w:basedOn w:val="Rubrik1"/>
    <w:next w:val="Brdtext"/>
    <w:link w:val="Rubrik0Char"/>
    <w:qFormat/>
    <w:rsid w:val="008F21C7"/>
    <w:pPr>
      <w:pageBreakBefore w:val="0"/>
      <w:numPr>
        <w:numId w:val="0"/>
      </w:numPr>
    </w:pPr>
  </w:style>
  <w:style w:type="character" w:customStyle="1" w:styleId="SidhuvudChar">
    <w:name w:val="Sidhuvud Char"/>
    <w:basedOn w:val="Standardstycketeckensnitt"/>
    <w:link w:val="Sidhuvud"/>
    <w:uiPriority w:val="99"/>
    <w:rsid w:val="005F2F68"/>
    <w:rPr>
      <w:rFonts w:ascii="Helvetica" w:hAnsi="Helvetica"/>
      <w:szCs w:val="24"/>
    </w:rPr>
  </w:style>
  <w:style w:type="character" w:customStyle="1" w:styleId="Rubrik0Char">
    <w:name w:val="Rubrik0 Char"/>
    <w:basedOn w:val="Rubrik1Char"/>
    <w:link w:val="Rubrik0"/>
    <w:rsid w:val="008F21C7"/>
    <w:rPr>
      <w:rFonts w:ascii="Helvetica" w:hAnsi="Helvetica" w:cs="Arial"/>
      <w:b/>
      <w:bCs/>
      <w:spacing w:val="20"/>
      <w:kern w:val="32"/>
      <w:sz w:val="32"/>
      <w:szCs w:val="32"/>
      <w:lang w:val="en-US"/>
    </w:rPr>
  </w:style>
  <w:style w:type="table" w:styleId="Frgadtabell1">
    <w:name w:val="Table Colorful 1"/>
    <w:basedOn w:val="Normaltabell"/>
    <w:rsid w:val="007B7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FigAnmrkning">
    <w:name w:val="TabFigAnmärkning"/>
    <w:basedOn w:val="Brdtext"/>
    <w:link w:val="TabFigAnmrkningChar"/>
    <w:qFormat/>
    <w:rsid w:val="007B7F5A"/>
    <w:rPr>
      <w:i/>
    </w:rPr>
  </w:style>
  <w:style w:type="character" w:customStyle="1" w:styleId="BrdtextChar">
    <w:name w:val="Brödtext Char"/>
    <w:basedOn w:val="Standardstycketeckensnitt"/>
    <w:link w:val="Brdtext"/>
    <w:rsid w:val="007C19A4"/>
    <w:rPr>
      <w:rFonts w:ascii="Cambria" w:hAnsi="Cambria"/>
      <w:sz w:val="24"/>
      <w:szCs w:val="24"/>
    </w:rPr>
  </w:style>
  <w:style w:type="character" w:customStyle="1" w:styleId="TabFigAnmrkningChar">
    <w:name w:val="TabFigAnmärkning Char"/>
    <w:basedOn w:val="BrdtextChar"/>
    <w:link w:val="TabFigAnmrkning"/>
    <w:rsid w:val="007B7F5A"/>
    <w:rPr>
      <w:rFonts w:ascii="Cambria" w:hAnsi="Cambria"/>
      <w:i/>
      <w:sz w:val="24"/>
      <w:szCs w:val="24"/>
    </w:rPr>
  </w:style>
  <w:style w:type="paragraph" w:customStyle="1" w:styleId="Sid1Titel1">
    <w:name w:val="Sid1Titel1"/>
    <w:basedOn w:val="Normal"/>
    <w:next w:val="Sid1Titel2"/>
    <w:link w:val="Sid1Titel1Char"/>
    <w:rsid w:val="00724CEF"/>
    <w:pPr>
      <w:spacing w:before="1800" w:after="720"/>
      <w:jc w:val="right"/>
    </w:pPr>
    <w:rPr>
      <w:rFonts w:ascii="Helvetica" w:hAnsi="Helvetica"/>
      <w:sz w:val="52"/>
    </w:rPr>
  </w:style>
  <w:style w:type="paragraph" w:customStyle="1" w:styleId="Sid1Titel2">
    <w:name w:val="Sid1Titel2"/>
    <w:basedOn w:val="Sid1Titel1"/>
    <w:rsid w:val="001C5076"/>
    <w:pPr>
      <w:spacing w:before="480" w:after="360"/>
    </w:pPr>
    <w:rPr>
      <w:i/>
      <w:sz w:val="36"/>
    </w:rPr>
  </w:style>
  <w:style w:type="paragraph" w:customStyle="1" w:styleId="Sid1Bild">
    <w:name w:val="Sid1Bild"/>
    <w:basedOn w:val="Sid1Titel2"/>
    <w:rsid w:val="005C44D2"/>
    <w:pPr>
      <w:spacing w:before="840" w:after="840"/>
      <w:jc w:val="center"/>
    </w:pPr>
    <w:rPr>
      <w:noProof/>
    </w:rPr>
  </w:style>
  <w:style w:type="paragraph" w:customStyle="1" w:styleId="Figur">
    <w:name w:val="Figur"/>
    <w:basedOn w:val="TabFigRubrik"/>
    <w:next w:val="Brdtext"/>
    <w:rsid w:val="00C56AB4"/>
  </w:style>
  <w:style w:type="paragraph" w:styleId="Punktlista2">
    <w:name w:val="List Bullet 2"/>
    <w:basedOn w:val="Punktlista1"/>
    <w:qFormat/>
    <w:rsid w:val="00385C71"/>
    <w:pPr>
      <w:numPr>
        <w:numId w:val="6"/>
      </w:numPr>
      <w:ind w:left="1491" w:hanging="357"/>
      <w:contextualSpacing/>
    </w:pPr>
    <w:rPr>
      <w:i/>
    </w:rPr>
  </w:style>
  <w:style w:type="paragraph" w:customStyle="1" w:styleId="NumreradLista1">
    <w:name w:val="NumreradLista1"/>
    <w:basedOn w:val="Brdtext"/>
    <w:qFormat/>
    <w:rsid w:val="00385C71"/>
    <w:pPr>
      <w:numPr>
        <w:numId w:val="11"/>
      </w:numPr>
      <w:spacing w:before="40" w:after="40"/>
      <w:ind w:left="1134" w:hanging="567"/>
    </w:pPr>
    <w:rPr>
      <w:lang w:val="en-US"/>
    </w:rPr>
  </w:style>
  <w:style w:type="paragraph" w:customStyle="1" w:styleId="NumreradLista2">
    <w:name w:val="NumreradLista2"/>
    <w:basedOn w:val="NumreradLista1"/>
    <w:qFormat/>
    <w:rsid w:val="00385C71"/>
    <w:pPr>
      <w:numPr>
        <w:numId w:val="12"/>
      </w:numPr>
    </w:pPr>
    <w:rPr>
      <w:i/>
    </w:rPr>
  </w:style>
  <w:style w:type="character" w:styleId="Platshllartext">
    <w:name w:val="Placeholder Text"/>
    <w:basedOn w:val="Standardstycketeckensnitt"/>
    <w:uiPriority w:val="99"/>
    <w:semiHidden/>
    <w:rsid w:val="00AF5CBA"/>
    <w:rPr>
      <w:color w:val="808080"/>
    </w:rPr>
  </w:style>
  <w:style w:type="paragraph" w:customStyle="1" w:styleId="Tabellrubrik">
    <w:name w:val="Tabellrubrik"/>
    <w:basedOn w:val="Brdtext"/>
    <w:next w:val="Brdtext"/>
    <w:qFormat/>
    <w:rsid w:val="00385C71"/>
    <w:pPr>
      <w:keepNext/>
      <w:numPr>
        <w:numId w:val="13"/>
      </w:numPr>
      <w:spacing w:before="360" w:after="240"/>
      <w:ind w:left="1134" w:hanging="1134"/>
    </w:pPr>
    <w:rPr>
      <w:rFonts w:ascii="Helvetica" w:hAnsi="Helvetica"/>
      <w:lang w:val="en-US"/>
    </w:rPr>
  </w:style>
  <w:style w:type="paragraph" w:customStyle="1" w:styleId="FigurRubrik">
    <w:name w:val="FigurRubrik"/>
    <w:basedOn w:val="Tabellrubrik"/>
    <w:next w:val="Brdtext"/>
    <w:qFormat/>
    <w:rsid w:val="00385C71"/>
    <w:pPr>
      <w:numPr>
        <w:numId w:val="14"/>
      </w:numPr>
      <w:ind w:left="1134" w:hanging="1134"/>
    </w:pPr>
  </w:style>
  <w:style w:type="paragraph" w:customStyle="1" w:styleId="BrdtextEfterTabFig">
    <w:name w:val="Brödtext Efter TabFig"/>
    <w:basedOn w:val="Brdtext"/>
    <w:next w:val="Brdtext"/>
    <w:rsid w:val="00D07CCD"/>
    <w:pPr>
      <w:spacing w:before="360"/>
    </w:pPr>
  </w:style>
  <w:style w:type="paragraph" w:customStyle="1" w:styleId="Sid1Kategori">
    <w:name w:val="Sid1Kategori"/>
    <w:basedOn w:val="Sid1Titel1"/>
    <w:rsid w:val="00B917F1"/>
    <w:pPr>
      <w:spacing w:before="0" w:after="0"/>
    </w:pPr>
    <w:rPr>
      <w:b/>
      <w:sz w:val="36"/>
    </w:rPr>
  </w:style>
  <w:style w:type="paragraph" w:customStyle="1" w:styleId="Rubrik1-Hger">
    <w:name w:val="Rubrik 1 - Höger"/>
    <w:basedOn w:val="Rubrik1"/>
    <w:rsid w:val="00184D67"/>
    <w:pPr>
      <w:jc w:val="right"/>
    </w:pPr>
  </w:style>
  <w:style w:type="paragraph" w:customStyle="1" w:styleId="IDRubrik">
    <w:name w:val="ID Rubrik"/>
    <w:basedOn w:val="Sidfot"/>
    <w:rsid w:val="00184D67"/>
    <w:pPr>
      <w:spacing w:before="120"/>
    </w:pPr>
    <w:rPr>
      <w:b/>
    </w:rPr>
  </w:style>
  <w:style w:type="paragraph" w:customStyle="1" w:styleId="IDRubrik-Hger">
    <w:name w:val="ID Rubrik - Höger"/>
    <w:basedOn w:val="IDRubrik"/>
    <w:rsid w:val="00184D67"/>
    <w:pPr>
      <w:jc w:val="right"/>
    </w:pPr>
  </w:style>
  <w:style w:type="paragraph" w:customStyle="1" w:styleId="IDcell">
    <w:name w:val="ID cell"/>
    <w:basedOn w:val="Sidfot"/>
    <w:rsid w:val="00184D67"/>
    <w:rPr>
      <w:szCs w:val="20"/>
    </w:rPr>
  </w:style>
  <w:style w:type="paragraph" w:customStyle="1" w:styleId="IDcell-Hger">
    <w:name w:val="ID cell - Höger"/>
    <w:basedOn w:val="IDcell"/>
    <w:rsid w:val="00184D67"/>
    <w:pPr>
      <w:jc w:val="right"/>
    </w:pPr>
  </w:style>
  <w:style w:type="paragraph" w:customStyle="1" w:styleId="RubrikTitel">
    <w:name w:val="RubrikTitel"/>
    <w:basedOn w:val="Sid1Titel1"/>
    <w:link w:val="RubrikTitelChar"/>
    <w:qFormat/>
    <w:rsid w:val="00F45F46"/>
    <w:pPr>
      <w:spacing w:before="840" w:after="120"/>
      <w:jc w:val="left"/>
    </w:pPr>
    <w:rPr>
      <w:lang w:val="en-US"/>
    </w:rPr>
  </w:style>
  <w:style w:type="paragraph" w:customStyle="1" w:styleId="RubrikKundProjekt">
    <w:name w:val="RubrikKundProjekt"/>
    <w:basedOn w:val="RubrikTitel"/>
    <w:link w:val="RubrikKundProjektChar"/>
    <w:rsid w:val="0039413A"/>
    <w:pPr>
      <w:spacing w:before="240"/>
    </w:pPr>
    <w:rPr>
      <w:sz w:val="20"/>
      <w:szCs w:val="20"/>
    </w:rPr>
  </w:style>
  <w:style w:type="character" w:customStyle="1" w:styleId="Sid1Titel1Char">
    <w:name w:val="Sid1Titel1 Char"/>
    <w:basedOn w:val="Standardstycketeckensnitt"/>
    <w:link w:val="Sid1Titel1"/>
    <w:rsid w:val="0039413A"/>
    <w:rPr>
      <w:rFonts w:ascii="Helvetica" w:hAnsi="Helvetica"/>
      <w:sz w:val="52"/>
      <w:szCs w:val="24"/>
    </w:rPr>
  </w:style>
  <w:style w:type="character" w:customStyle="1" w:styleId="RubrikTitelChar">
    <w:name w:val="RubrikTitel Char"/>
    <w:basedOn w:val="Sid1Titel1Char"/>
    <w:link w:val="RubrikTitel"/>
    <w:rsid w:val="00F45F46"/>
    <w:rPr>
      <w:rFonts w:ascii="Helvetica" w:hAnsi="Helvetica"/>
      <w:sz w:val="52"/>
      <w:szCs w:val="24"/>
      <w:lang w:val="en-US"/>
    </w:rPr>
  </w:style>
  <w:style w:type="character" w:customStyle="1" w:styleId="RubrikKundProjektChar">
    <w:name w:val="RubrikKundProjekt Char"/>
    <w:basedOn w:val="RubrikTitelChar"/>
    <w:link w:val="RubrikKundProjekt"/>
    <w:rsid w:val="0039413A"/>
    <w:rPr>
      <w:rFonts w:ascii="Helvetica" w:hAnsi="Helvetica"/>
      <w:sz w:val="52"/>
      <w:szCs w:val="24"/>
      <w:lang w:val="en-US"/>
    </w:rPr>
  </w:style>
  <w:style w:type="paragraph" w:customStyle="1" w:styleId="RubrikSubTitle">
    <w:name w:val="RubrikSubTitle"/>
    <w:basedOn w:val="RubrikTitel"/>
    <w:qFormat/>
    <w:rsid w:val="00F45F46"/>
    <w:pPr>
      <w:spacing w:after="360"/>
    </w:pPr>
    <w:rPr>
      <w:rFonts w:cs="Helvetica"/>
      <w:b/>
      <w:bCs/>
      <w:sz w:val="32"/>
      <w:szCs w:val="32"/>
    </w:rPr>
  </w:style>
  <w:style w:type="character" w:customStyle="1" w:styleId="SidfotChar">
    <w:name w:val="Sidfot Char"/>
    <w:basedOn w:val="Standardstycketeckensnitt"/>
    <w:link w:val="Sidfot"/>
    <w:rsid w:val="0039320B"/>
    <w:rPr>
      <w:rFonts w:ascii="Helvetica" w:hAnsi="Helvetic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tistikkonsulterna.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A0B99055614056A6B2232F10F8930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2CD577-10CB-4722-B97C-356B0BF59F7D}"/>
      </w:docPartPr>
      <w:docPartBody>
        <w:p w:rsidR="004906A5" w:rsidRDefault="00000000">
          <w:pPr>
            <w:pStyle w:val="55A0B99055614056A6B2232F10F89303"/>
          </w:pPr>
          <w:r w:rsidRPr="00CE7C8A">
            <w:rPr>
              <w:rStyle w:val="Platshllartext"/>
            </w:rPr>
            <w:t>[Kategori]</w:t>
          </w:r>
        </w:p>
      </w:docPartBody>
    </w:docPart>
    <w:docPart>
      <w:docPartPr>
        <w:name w:val="784E4A9C6DCA4ABD89222C0D3291AA0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62A738-3731-4F77-93AE-6ADAF4B79626}"/>
      </w:docPartPr>
      <w:docPartBody>
        <w:p w:rsidR="004906A5" w:rsidRDefault="00000000">
          <w:pPr>
            <w:pStyle w:val="784E4A9C6DCA4ABD89222C0D3291AA00"/>
          </w:pPr>
          <w:r w:rsidRPr="004E6614">
            <w:rPr>
              <w:rStyle w:val="Platshllartext"/>
            </w:rPr>
            <w:t>[Titel]</w:t>
          </w:r>
        </w:p>
      </w:docPartBody>
    </w:docPart>
    <w:docPart>
      <w:docPartPr>
        <w:name w:val="051BCEECB398420C908F6F4C158B9E8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BFA777E-E553-4F0B-A8FC-2E9923D96123}"/>
      </w:docPartPr>
      <w:docPartBody>
        <w:p w:rsidR="004906A5" w:rsidRDefault="00000000">
          <w:pPr>
            <w:pStyle w:val="051BCEECB398420C908F6F4C158B9E87"/>
          </w:pPr>
          <w:r w:rsidRPr="00C65719">
            <w:rPr>
              <w:rStyle w:val="Platshllartext"/>
            </w:rPr>
            <w:t>[Publiceringsdatum]</w:t>
          </w:r>
        </w:p>
      </w:docPartBody>
    </w:docPart>
    <w:docPart>
      <w:docPartPr>
        <w:name w:val="4675066AB7DC4C9BA3BF3BACA830B6E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0FDA54-2F3B-4794-80E3-DF293815703A}"/>
      </w:docPartPr>
      <w:docPartBody>
        <w:p w:rsidR="004906A5" w:rsidRDefault="00000000">
          <w:pPr>
            <w:pStyle w:val="4675066AB7DC4C9BA3BF3BACA830B6E5"/>
          </w:pPr>
          <w:r w:rsidRPr="00C65719">
            <w:rPr>
              <w:rStyle w:val="Platshllartext"/>
            </w:rPr>
            <w:t>[Författare]</w:t>
          </w:r>
        </w:p>
      </w:docPartBody>
    </w:docPart>
    <w:docPart>
      <w:docPartPr>
        <w:name w:val="706519F2ABC3498FB09CFE5517C8900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851B70A-63A4-4900-AC7C-9E03C982665B}"/>
      </w:docPartPr>
      <w:docPartBody>
        <w:p w:rsidR="00000000" w:rsidRDefault="004906A5">
          <w:r w:rsidRPr="00A454AD">
            <w:rPr>
              <w:rStyle w:val="Platshllartext"/>
            </w:rPr>
            <w:t>[Publiceringsdatum]</w:t>
          </w:r>
        </w:p>
      </w:docPartBody>
    </w:docPart>
    <w:docPart>
      <w:docPartPr>
        <w:name w:val="444136E58BEB40189F473BC6DF06D3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36772D0-AD8D-4CA6-B4E0-D786DBB6FE5F}"/>
      </w:docPartPr>
      <w:docPartBody>
        <w:p w:rsidR="00000000" w:rsidRDefault="004906A5">
          <w:r w:rsidRPr="00A454AD">
            <w:rPr>
              <w:rStyle w:val="Platshllartext"/>
            </w:rPr>
            <w:t>[Författare]</w:t>
          </w:r>
        </w:p>
      </w:docPartBody>
    </w:docPart>
    <w:docPart>
      <w:docPartPr>
        <w:name w:val="0F60D92C53114DA290EBCB97C3CBA4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E2EE4B-37BE-4EBD-B421-3C9A3728D625}"/>
      </w:docPartPr>
      <w:docPartBody>
        <w:p w:rsidR="00000000" w:rsidRDefault="004906A5">
          <w:r w:rsidRPr="00A454AD">
            <w:rPr>
              <w:rStyle w:val="Platshllartext"/>
            </w:rPr>
            <w:t>[Chef]</w:t>
          </w:r>
        </w:p>
      </w:docPartBody>
    </w:docPart>
    <w:docPart>
      <w:docPartPr>
        <w:name w:val="C63E050BCDC7484E92E8EAE54727A75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2B1AD8-032B-47DF-9698-F3FAE365535E}"/>
      </w:docPartPr>
      <w:docPartBody>
        <w:p w:rsidR="00000000" w:rsidRDefault="004906A5">
          <w:r w:rsidRPr="00A454AD">
            <w:rPr>
              <w:rStyle w:val="Platshllartext"/>
            </w:rPr>
            <w:t>[Publiceringsdatum]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D6"/>
    <w:rsid w:val="004906A5"/>
    <w:rsid w:val="00BC05A6"/>
    <w:rsid w:val="00C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4906A5"/>
    <w:rPr>
      <w:color w:val="808080"/>
    </w:rPr>
  </w:style>
  <w:style w:type="paragraph" w:customStyle="1" w:styleId="55A0B99055614056A6B2232F10F89303">
    <w:name w:val="55A0B99055614056A6B2232F10F89303"/>
  </w:style>
  <w:style w:type="paragraph" w:customStyle="1" w:styleId="784E4A9C6DCA4ABD89222C0D3291AA00">
    <w:name w:val="784E4A9C6DCA4ABD89222C0D3291AA00"/>
  </w:style>
  <w:style w:type="paragraph" w:customStyle="1" w:styleId="051BCEECB398420C908F6F4C158B9E87">
    <w:name w:val="051BCEECB398420C908F6F4C158B9E87"/>
  </w:style>
  <w:style w:type="paragraph" w:customStyle="1" w:styleId="4675066AB7DC4C9BA3BF3BACA830B6E5">
    <w:name w:val="4675066AB7DC4C9BA3BF3BACA830B6E5"/>
  </w:style>
  <w:style w:type="paragraph" w:customStyle="1" w:styleId="E6B89DA35DD34735BC86AD175C7CB559">
    <w:name w:val="E6B89DA35DD34735BC86AD175C7CB559"/>
  </w:style>
  <w:style w:type="paragraph" w:customStyle="1" w:styleId="BD3393A286174565A5B34555B7AA3460">
    <w:name w:val="BD3393A286174565A5B34555B7AA3460"/>
  </w:style>
  <w:style w:type="paragraph" w:customStyle="1" w:styleId="25D24B1F6F3344C6B574C127DC8B9B0B">
    <w:name w:val="25D24B1F6F3344C6B574C127DC8B9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Svart slips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YYYY-MM-DD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3171FC50106D4BB841007B1FE8CB2F" ma:contentTypeVersion="11" ma:contentTypeDescription="Skapa ett nytt dokument." ma:contentTypeScope="" ma:versionID="d133bfd6d82811eb33eedac128e55373">
  <xsd:schema xmlns:xsd="http://www.w3.org/2001/XMLSchema" xmlns:xs="http://www.w3.org/2001/XMLSchema" xmlns:p="http://schemas.microsoft.com/office/2006/metadata/properties" xmlns:ns2="fdee37bc-746d-4083-9304-42fc7eaa15bc" xmlns:ns3="66f5a283-8449-4b9a-9754-64ab5a3d550f" targetNamespace="http://schemas.microsoft.com/office/2006/metadata/properties" ma:root="true" ma:fieldsID="e5cc9b968d2950283beb3c9e89077350" ns2:_="" ns3:_="">
    <xsd:import namespace="fdee37bc-746d-4083-9304-42fc7eaa15bc"/>
    <xsd:import namespace="66f5a283-8449-4b9a-9754-64ab5a3d55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37bc-746d-4083-9304-42fc7eaa15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5a283-8449-4b9a-9754-64ab5a3d5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tns:customPropertyEditors xmlns:tns="http://schemas.microsoft.com/office/2006/customDocumentInformationPanel">
  <tns:showOnOpen>true</tns:showOnOpen>
  <tns:defaultPropertyEditorNamespace>Standardegenskaper.</tns:defaultPropertyEditorNamespace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39A06-9944-4944-9406-345C1333C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7850A-AF72-49F2-BF8A-F707444EB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e37bc-746d-4083-9304-42fc7eaa15bc"/>
    <ds:schemaRef ds:uri="66f5a283-8449-4b9a-9754-64ab5a3d5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3CB88A-1E73-4763-A5B6-5C122052BAA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B27096-DBF7-4F79-B9D8-74A9A5994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036DFD5-347E-423E-95CB-313A1BCCDC89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Full title</vt:lpstr>
    </vt:vector>
  </TitlesOfParts>
  <Company>Företaget</Company>
  <LinksUpToDate>false</LinksUpToDate>
  <CharactersWithSpaces>85</CharactersWithSpaces>
  <SharedDoc>false</SharedDoc>
  <HLinks>
    <vt:vector size="126" baseType="variant"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_Toc231273392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_Toc231273391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_Toc231273390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_Toc231273389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_Toc231273388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_Toc231273387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_Toc231273386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_Toc231273385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_Toc231273384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_Toc231273383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_Toc231273382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_Toc231273381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_Toc231273380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_Toc231273379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_Toc231273378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_Toc231273377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_Toc231273376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_Toc231273375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_Toc231273374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_Toc231273373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_Toc231273372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</dc:title>
  <dc:subject>Project, customer name, ref etc</dc:subject>
  <dc:creator>Amelia Bodin</dc:creator>
  <cp:keywords>Mall 2012:1</cp:keywords>
  <cp:lastModifiedBy>Amelia Bodin</cp:lastModifiedBy>
  <cp:revision>4</cp:revision>
  <cp:lastPrinted>2023-01-16T20:18:00Z</cp:lastPrinted>
  <dcterms:created xsi:type="dcterms:W3CDTF">2023-10-05T10:53:00Z</dcterms:created>
  <dcterms:modified xsi:type="dcterms:W3CDTF">2024-05-02T06:41:00Z</dcterms:modified>
  <cp:category>Category (SAP, REPORT, MEMO etc)</cp:category>
  <cp:contentStatus>Internal/Draft/Final/Revised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0x0101005D3171FC50106D4BB841007B1FE8CB2F</vt:lpwstr>
  </property>
</Properties>
</file>